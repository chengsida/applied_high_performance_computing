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eastAsia="ko-KR"/>
        </w:rPr>
        <w:id w:val="-2129384759"/>
        <w:docPartObj>
          <w:docPartGallery w:val="Cover Pages"/>
          <w:docPartUnique/>
        </w:docPartObj>
      </w:sdtPr>
      <w:sdtEndPr/>
      <w:sdtContent>
        <w:p w:rsidR="00F61652" w:rsidRDefault="001871D1">
          <w:pPr>
            <w:pStyle w:val="Header"/>
          </w:pPr>
          <w:r>
            <w:rPr>
              <w:noProof/>
              <w:lang w:val="en-AU" w:eastAsia="en-AU"/>
            </w:rPr>
            <mc:AlternateContent>
              <mc:Choice Requires="wps">
                <w:drawing>
                  <wp:anchor distT="0" distB="0" distL="114300" distR="114300" simplePos="0" relativeHeight="251660288" behindDoc="0" locked="0" layoutInCell="1" allowOverlap="1" wp14:anchorId="38E697A3" wp14:editId="01540AC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c9c2d1 [3214]" stroked="f" strokeweight="2pt">
                    <v:path arrowok="t"/>
                    <v:textbox>
                      <w:txbxContent>
                        <w:p w:rsidR="001871D1" w:rsidRDefault="001871D1">
                          <w:pPr>
                            <w:rPr>
                              <w:rFonts w:eastAsia="Times New Roman"/>
                            </w:rPr>
                          </w:pPr>
                        </w:p>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02D4CFB" wp14:editId="34EEFBD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ceb966 [3204]" stroked="f" strokeweight="2pt">
                    <v:path arrowok="t"/>
                    <v:textbox>
                      <w:txbxContent>
                        <w:p w:rsidR="001871D1" w:rsidRDefault="001871D1"/>
                      </w:txbxContent>
                    </v:textbox>
                    <w10:wrap anchorx="page" anchory="page"/>
                  </v:rect>
                </w:pict>
              </mc:Fallback>
            </mc:AlternateContent>
          </w:r>
        </w:p>
        <w:p w:rsidR="00F61652" w:rsidRDefault="001871D1">
          <w:pPr>
            <w:pStyle w:val="Title"/>
          </w:pPr>
          <w:r>
            <w:rPr>
              <w:noProof/>
              <w:color w:val="000000"/>
              <w:lang w:val="en-AU" w:eastAsia="en-AU"/>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3C7A90D" wp14:editId="2DAD40D9">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blipFill>
                              <a:blip r:embed="rId10">
                                <a:duotone>
                                  <a:prstClr val="black"/>
                                  <a:schemeClr val="tx2">
                                    <a:tint val="45000"/>
                                    <a:satMod val="400000"/>
                                  </a:schemeClr>
                                </a:duotone>
                              </a:blip>
                              <a:tile tx="0" ty="0" sx="100000" sy="100000" flip="none" algn="tl"/>
                            </a:blip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C9C2D1" w:themeColor="background2"/>
                                    <w:kern w:val="28"/>
                                    <w:sz w:val="108"/>
                                    <w:szCs w:val="108"/>
                                    <w14:ligatures w14:val="standard"/>
                                    <w14:numForm w14:val="oldStyle"/>
                                  </w:rPr>
                                  <w:alias w:val="Title"/>
                                  <w:tag w:val="Title"/>
                                  <w:id w:val="-1761210142"/>
                                  <w:placeholder>
                                    <w:docPart w:val="A01A184CCDBC47D586F536349BFDD7FC"/>
                                  </w:placeholder>
                                  <w:dataBinding w:prefixMappings="xmlns:ns0='http://schemas.openxmlformats.org/package/2006/metadata/core-properties' xmlns:ns1='http://purl.org/dc/elements/1.1/'" w:xpath="/ns0:coreProperties[1]/ns1:title[1]" w:storeItemID="{6C3C8BC8-F283-45AE-878A-BAB7291924A1}"/>
                                  <w:text/>
                                </w:sdtPr>
                                <w:sdtEndPr/>
                                <w:sdtContent>
                                  <w:p w:rsidR="001871D1" w:rsidRDefault="001119EE" w:rsidP="00C504EF">
                                    <w:pPr>
                                      <w:pStyle w:val="Subtitle"/>
                                      <w:spacing w:before="120"/>
                                      <w:rPr>
                                        <w:rFonts w:asciiTheme="majorHAnsi" w:hAnsiTheme="majorHAnsi"/>
                                        <w:color w:val="C9C2D1" w:themeColor="background2"/>
                                        <w:kern w:val="28"/>
                                        <w:sz w:val="108"/>
                                        <w:szCs w:val="108"/>
                                        <w14:ligatures w14:val="standard"/>
                                        <w14:numForm w14:val="oldStyle"/>
                                      </w:rPr>
                                    </w:pPr>
                                    <w:r>
                                      <w:rPr>
                                        <w:rFonts w:asciiTheme="majorHAnsi" w:hAnsiTheme="majorHAnsi"/>
                                        <w:color w:val="C9C2D1" w:themeColor="background2"/>
                                        <w:kern w:val="28"/>
                                        <w:sz w:val="108"/>
                                        <w:szCs w:val="108"/>
                                        <w14:ligatures w14:val="standard"/>
                                        <w14:numForm w14:val="oldStyle"/>
                                      </w:rPr>
                                      <w:t>Heat Equation</w:t>
                                    </w:r>
                                  </w:p>
                                </w:sdtContent>
                              </w:sdt>
                              <w:sdt>
                                <w:sdtPr>
                                  <w:rPr>
                                    <w:color w:val="C9C2D1" w:themeColor="background2"/>
                                  </w:rPr>
                                  <w:alias w:val="Subtitle"/>
                                  <w:id w:val="-229375963"/>
                                  <w:placeholder>
                                    <w:docPart w:val="504847EC63DB4194B284D6D3F04A750F"/>
                                  </w:placeholder>
                                  <w:dataBinding w:prefixMappings="xmlns:ns0='http://schemas.openxmlformats.org/package/2006/metadata/core-properties' xmlns:ns1='http://purl.org/dc/elements/1.1/'" w:xpath="/ns0:coreProperties[1]/ns1:subject[1]" w:storeItemID="{6C3C8BC8-F283-45AE-878A-BAB7291924A1}"/>
                                  <w:text/>
                                </w:sdtPr>
                                <w:sdtEndPr/>
                                <w:sdtContent>
                                  <w:p w:rsidR="001871D1" w:rsidRDefault="001871D1">
                                    <w:pPr>
                                      <w:pStyle w:val="Subtitle"/>
                                      <w:rPr>
                                        <w:color w:val="C9C2D1" w:themeColor="background2"/>
                                      </w:rPr>
                                    </w:pPr>
                                    <w:r>
                                      <w:rPr>
                                        <w:color w:val="C9C2D1" w:themeColor="background2"/>
                                      </w:rPr>
                                      <w:t>Assignment Two</w:t>
                                    </w:r>
                                  </w:p>
                                </w:sdtContent>
                              </w:sdt>
                              <w:sdt>
                                <w:sdtPr>
                                  <w:rPr>
                                    <w:rFonts w:ascii="Arial" w:eastAsia="Times New Roman" w:hAnsi="Arial" w:cs="Arial"/>
                                    <w:sz w:val="20"/>
                                    <w:szCs w:val="20"/>
                                    <w:lang w:eastAsia="ja-JP"/>
                                  </w:rPr>
                                  <w:alias w:val="Abstract"/>
                                  <w:id w:val="-746271818"/>
                                  <w:placeholder>
                                    <w:docPart w:val="C74E11204A8F44DC8E17CBF1042A6A04"/>
                                  </w:placeholder>
                                  <w:dataBinding w:prefixMappings="xmlns:ns0='http://schemas.microsoft.com/office/2006/coverPageProps'" w:xpath="/ns0:CoverPageProperties[1]/ns0:Abstract[1]" w:storeItemID="{55AF091B-3C7A-41E3-B477-F2FDAA23CFDA}"/>
                                  <w:text/>
                                </w:sdtPr>
                                <w:sdtEndPr/>
                                <w:sdtContent>
                                  <w:p w:rsidR="001871D1" w:rsidRDefault="001871D1" w:rsidP="00C504EF">
                                    <w:pPr>
                                      <w:jc w:val="both"/>
                                    </w:pPr>
                                    <w:r>
                                      <w:rPr>
                                        <w:rFonts w:ascii="Arial" w:eastAsia="Times New Roman" w:hAnsi="Arial" w:cs="Arial"/>
                                        <w:sz w:val="20"/>
                                        <w:szCs w:val="20"/>
                                        <w:lang w:eastAsia="ja-JP"/>
                                      </w:rPr>
                                      <w:t>This declaration certifies that t</w:t>
                                    </w:r>
                                    <w:r w:rsidRPr="00C504EF">
                                      <w:rPr>
                                        <w:rFonts w:ascii="Arial" w:eastAsia="Times New Roman" w:hAnsi="Arial" w:cs="Arial"/>
                                        <w:sz w:val="20"/>
                                        <w:szCs w:val="20"/>
                                        <w:lang w:eastAsia="ja-JP"/>
                                      </w:rPr>
                                      <w:t xml:space="preserve">his project was written by </w:t>
                                    </w:r>
                                    <w:r>
                                      <w:rPr>
                                        <w:rFonts w:ascii="Arial" w:eastAsia="Times New Roman" w:hAnsi="Arial" w:cs="Arial"/>
                                        <w:sz w:val="20"/>
                                        <w:szCs w:val="20"/>
                                        <w:lang w:eastAsia="ja-JP"/>
                                      </w:rPr>
                                      <w:t xml:space="preserve">us </w:t>
                                    </w:r>
                                    <w:r w:rsidRPr="00C504EF">
                                      <w:rPr>
                                        <w:rFonts w:ascii="Arial" w:eastAsia="Times New Roman" w:hAnsi="Arial" w:cs="Arial"/>
                                        <w:sz w:val="20"/>
                                        <w:szCs w:val="20"/>
                                        <w:lang w:eastAsia="ja-JP"/>
                                      </w:rPr>
                                      <w:t xml:space="preserve"> and in </w:t>
                                    </w:r>
                                    <w:r>
                                      <w:rPr>
                                        <w:rFonts w:ascii="Arial" w:eastAsia="Times New Roman" w:hAnsi="Arial" w:cs="Arial"/>
                                        <w:sz w:val="20"/>
                                        <w:szCs w:val="20"/>
                                        <w:lang w:eastAsia="ja-JP"/>
                                      </w:rPr>
                                      <w:t xml:space="preserve">our </w:t>
                                    </w:r>
                                    <w:r w:rsidRPr="00C504EF">
                                      <w:rPr>
                                        <w:rFonts w:ascii="Arial" w:eastAsia="Times New Roman" w:hAnsi="Arial" w:cs="Arial"/>
                                        <w:sz w:val="20"/>
                                        <w:szCs w:val="20"/>
                                        <w:lang w:eastAsia="ja-JP"/>
                                      </w:rPr>
                                      <w:t xml:space="preserve"> own words, except </w:t>
                                    </w:r>
                                    <w:r>
                                      <w:rPr>
                                        <w:rFonts w:ascii="Arial" w:eastAsia="Times New Roman" w:hAnsi="Arial" w:cs="Arial"/>
                                        <w:sz w:val="20"/>
                                        <w:szCs w:val="20"/>
                                        <w:lang w:eastAsia="ja-JP"/>
                                      </w:rPr>
                                      <w:t>for the use of code from your own examples as we saw fit to take. We</w:t>
                                    </w:r>
                                    <w:r w:rsidRPr="00C504EF">
                                      <w:rPr>
                                        <w:rFonts w:ascii="Arial" w:eastAsia="Times New Roman" w:hAnsi="Arial" w:cs="Arial"/>
                                        <w:sz w:val="20"/>
                                        <w:szCs w:val="20"/>
                                        <w:lang w:eastAsia="ja-JP"/>
                                      </w:rPr>
                                      <w:t xml:space="preserve"> a</w:t>
                                    </w:r>
                                    <w:r>
                                      <w:rPr>
                                        <w:rFonts w:ascii="Arial" w:eastAsia="Times New Roman" w:hAnsi="Arial" w:cs="Arial"/>
                                        <w:sz w:val="20"/>
                                        <w:szCs w:val="20"/>
                                        <w:lang w:eastAsia="ja-JP"/>
                                      </w:rPr>
                                      <w:t>re</w:t>
                                    </w:r>
                                    <w:r w:rsidRPr="00C504EF">
                                      <w:rPr>
                                        <w:rFonts w:ascii="Arial" w:eastAsia="Times New Roman" w:hAnsi="Arial" w:cs="Arial"/>
                                        <w:sz w:val="20"/>
                                        <w:szCs w:val="20"/>
                                        <w:lang w:eastAsia="ja-JP"/>
                                      </w:rPr>
                                      <w:t xml:space="preserve"> conscious that the</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incorporation of material from other works or paraphrase</w:t>
                                    </w:r>
                                    <w:r>
                                      <w:rPr>
                                        <w:rFonts w:ascii="Arial" w:eastAsia="Times New Roman" w:hAnsi="Arial" w:cs="Arial"/>
                                        <w:sz w:val="20"/>
                                        <w:szCs w:val="20"/>
                                        <w:lang w:eastAsia="ja-JP"/>
                                      </w:rPr>
                                      <w:t>s</w:t>
                                    </w:r>
                                    <w:r w:rsidRPr="00C504EF">
                                      <w:rPr>
                                        <w:rFonts w:ascii="Arial" w:eastAsia="Times New Roman" w:hAnsi="Arial" w:cs="Arial"/>
                                        <w:sz w:val="20"/>
                                        <w:szCs w:val="20"/>
                                        <w:lang w:eastAsia="ja-JP"/>
                                      </w:rPr>
                                      <w:t xml:space="preserve"> of such material without acknowledgement</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will be treated</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 xml:space="preserve">as plagiarism, subject to the </w:t>
                                    </w:r>
                                    <w:r>
                                      <w:rPr>
                                        <w:rFonts w:ascii="Arial" w:eastAsia="Times New Roman" w:hAnsi="Arial" w:cs="Arial"/>
                                        <w:sz w:val="20"/>
                                        <w:szCs w:val="20"/>
                                        <w:lang w:eastAsia="ja-JP"/>
                                      </w:rPr>
                                      <w:t xml:space="preserve">custom and usage of the subject </w:t>
                                    </w:r>
                                    <w:r w:rsidRPr="00C504EF">
                                      <w:rPr>
                                        <w:rFonts w:ascii="Arial" w:eastAsia="Times New Roman" w:hAnsi="Arial" w:cs="Arial"/>
                                        <w:sz w:val="20"/>
                                        <w:szCs w:val="20"/>
                                        <w:lang w:eastAsia="ja-JP"/>
                                      </w:rPr>
                                      <w:t>according to the</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University Regulations on Conduct of</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Examinations.</w:t>
                                    </w:r>
                                  </w:p>
                                </w:sdtContent>
                              </w:sdt>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" stroked="f" strokeweight="2pt">
                    <v:fill r:id="rId11" o:title="" recolor="t" rotate="t" type="tile"/>
                    <v:imagedata recolortarget="black"/>
                    <v:path arrowok="t"/>
                    <v:textbox inset="79.2pt,,21.6pt,223.2pt">
                      <w:txbxContent>
                        <w:sdt>
                          <w:sdtPr>
                            <w:rPr>
                              <w:rFonts w:asciiTheme="majorHAnsi" w:hAnsiTheme="majorHAnsi"/>
                              <w:color w:val="C9C2D1" w:themeColor="background2"/>
                              <w:kern w:val="28"/>
                              <w:sz w:val="108"/>
                              <w:szCs w:val="108"/>
                              <w14:ligatures w14:val="standard"/>
                              <w14:numForm w14:val="oldStyle"/>
                            </w:rPr>
                            <w:alias w:val="Title"/>
                            <w:tag w:val="Title"/>
                            <w:id w:val="-1761210142"/>
                            <w:placeholder>
                              <w:docPart w:val="A01A184CCDBC47D586F536349BFDD7FC"/>
                            </w:placeholder>
                            <w:dataBinding w:prefixMappings="xmlns:ns0='http://schemas.openxmlformats.org/package/2006/metadata/core-properties' xmlns:ns1='http://purl.org/dc/elements/1.1/'" w:xpath="/ns0:coreProperties[1]/ns1:title[1]" w:storeItemID="{6C3C8BC8-F283-45AE-878A-BAB7291924A1}"/>
                            <w:text/>
                          </w:sdtPr>
                          <w:sdtContent>
                            <w:p w:rsidR="001871D1" w:rsidRDefault="001119EE" w:rsidP="00C504EF">
                              <w:pPr>
                                <w:pStyle w:val="Subtitle"/>
                                <w:spacing w:before="120"/>
                                <w:rPr>
                                  <w:rFonts w:asciiTheme="majorHAnsi" w:hAnsiTheme="majorHAnsi"/>
                                  <w:color w:val="C9C2D1" w:themeColor="background2"/>
                                  <w:kern w:val="28"/>
                                  <w:sz w:val="108"/>
                                  <w:szCs w:val="108"/>
                                  <w14:ligatures w14:val="standard"/>
                                  <w14:numForm w14:val="oldStyle"/>
                                </w:rPr>
                              </w:pPr>
                              <w:r>
                                <w:rPr>
                                  <w:rFonts w:asciiTheme="majorHAnsi" w:hAnsiTheme="majorHAnsi"/>
                                  <w:color w:val="C9C2D1" w:themeColor="background2"/>
                                  <w:kern w:val="28"/>
                                  <w:sz w:val="108"/>
                                  <w:szCs w:val="108"/>
                                  <w14:ligatures w14:val="standard"/>
                                  <w14:numForm w14:val="oldStyle"/>
                                </w:rPr>
                                <w:t>Heat Equation</w:t>
                              </w:r>
                            </w:p>
                          </w:sdtContent>
                        </w:sdt>
                        <w:sdt>
                          <w:sdtPr>
                            <w:rPr>
                              <w:color w:val="C9C2D1" w:themeColor="background2"/>
                            </w:rPr>
                            <w:alias w:val="Subtitle"/>
                            <w:id w:val="-229375963"/>
                            <w:placeholder>
                              <w:docPart w:val="504847EC63DB4194B284D6D3F04A750F"/>
                            </w:placeholder>
                            <w:dataBinding w:prefixMappings="xmlns:ns0='http://schemas.openxmlformats.org/package/2006/metadata/core-properties' xmlns:ns1='http://purl.org/dc/elements/1.1/'" w:xpath="/ns0:coreProperties[1]/ns1:subject[1]" w:storeItemID="{6C3C8BC8-F283-45AE-878A-BAB7291924A1}"/>
                            <w:text/>
                          </w:sdtPr>
                          <w:sdtContent>
                            <w:p w:rsidR="001871D1" w:rsidRDefault="001871D1">
                              <w:pPr>
                                <w:pStyle w:val="Subtitle"/>
                                <w:rPr>
                                  <w:color w:val="C9C2D1" w:themeColor="background2"/>
                                </w:rPr>
                              </w:pPr>
                              <w:r>
                                <w:rPr>
                                  <w:color w:val="C9C2D1" w:themeColor="background2"/>
                                </w:rPr>
                                <w:t>Assignment Two</w:t>
                              </w:r>
                            </w:p>
                          </w:sdtContent>
                        </w:sdt>
                        <w:sdt>
                          <w:sdtPr>
                            <w:rPr>
                              <w:rFonts w:ascii="Arial" w:eastAsia="Times New Roman" w:hAnsi="Arial" w:cs="Arial"/>
                              <w:sz w:val="20"/>
                              <w:szCs w:val="20"/>
                              <w:lang w:eastAsia="ja-JP"/>
                            </w:rPr>
                            <w:alias w:val="Abstract"/>
                            <w:id w:val="-746271818"/>
                            <w:placeholder>
                              <w:docPart w:val="C74E11204A8F44DC8E17CBF1042A6A04"/>
                            </w:placeholder>
                            <w:dataBinding w:prefixMappings="xmlns:ns0='http://schemas.microsoft.com/office/2006/coverPageProps'" w:xpath="/ns0:CoverPageProperties[1]/ns0:Abstract[1]" w:storeItemID="{55AF091B-3C7A-41E3-B477-F2FDAA23CFDA}"/>
                            <w:text/>
                          </w:sdtPr>
                          <w:sdtContent>
                            <w:p w:rsidR="001871D1" w:rsidRDefault="001871D1" w:rsidP="00C504EF">
                              <w:pPr>
                                <w:jc w:val="both"/>
                              </w:pPr>
                              <w:r>
                                <w:rPr>
                                  <w:rFonts w:ascii="Arial" w:eastAsia="Times New Roman" w:hAnsi="Arial" w:cs="Arial"/>
                                  <w:sz w:val="20"/>
                                  <w:szCs w:val="20"/>
                                  <w:lang w:eastAsia="ja-JP"/>
                                </w:rPr>
                                <w:t>This declaration certifies that t</w:t>
                              </w:r>
                              <w:r w:rsidRPr="00C504EF">
                                <w:rPr>
                                  <w:rFonts w:ascii="Arial" w:eastAsia="Times New Roman" w:hAnsi="Arial" w:cs="Arial"/>
                                  <w:sz w:val="20"/>
                                  <w:szCs w:val="20"/>
                                  <w:lang w:eastAsia="ja-JP"/>
                                </w:rPr>
                                <w:t xml:space="preserve">his project was written by </w:t>
                              </w:r>
                              <w:r>
                                <w:rPr>
                                  <w:rFonts w:ascii="Arial" w:eastAsia="Times New Roman" w:hAnsi="Arial" w:cs="Arial"/>
                                  <w:sz w:val="20"/>
                                  <w:szCs w:val="20"/>
                                  <w:lang w:eastAsia="ja-JP"/>
                                </w:rPr>
                                <w:t xml:space="preserve">us </w:t>
                              </w:r>
                              <w:r w:rsidRPr="00C504EF">
                                <w:rPr>
                                  <w:rFonts w:ascii="Arial" w:eastAsia="Times New Roman" w:hAnsi="Arial" w:cs="Arial"/>
                                  <w:sz w:val="20"/>
                                  <w:szCs w:val="20"/>
                                  <w:lang w:eastAsia="ja-JP"/>
                                </w:rPr>
                                <w:t xml:space="preserve"> and in </w:t>
                              </w:r>
                              <w:r>
                                <w:rPr>
                                  <w:rFonts w:ascii="Arial" w:eastAsia="Times New Roman" w:hAnsi="Arial" w:cs="Arial"/>
                                  <w:sz w:val="20"/>
                                  <w:szCs w:val="20"/>
                                  <w:lang w:eastAsia="ja-JP"/>
                                </w:rPr>
                                <w:t xml:space="preserve">our </w:t>
                              </w:r>
                              <w:r w:rsidRPr="00C504EF">
                                <w:rPr>
                                  <w:rFonts w:ascii="Arial" w:eastAsia="Times New Roman" w:hAnsi="Arial" w:cs="Arial"/>
                                  <w:sz w:val="20"/>
                                  <w:szCs w:val="20"/>
                                  <w:lang w:eastAsia="ja-JP"/>
                                </w:rPr>
                                <w:t xml:space="preserve"> own words, except </w:t>
                              </w:r>
                              <w:r>
                                <w:rPr>
                                  <w:rFonts w:ascii="Arial" w:eastAsia="Times New Roman" w:hAnsi="Arial" w:cs="Arial"/>
                                  <w:sz w:val="20"/>
                                  <w:szCs w:val="20"/>
                                  <w:lang w:eastAsia="ja-JP"/>
                                </w:rPr>
                                <w:t>for the use of code from your own examples as we saw fit to take. We</w:t>
                              </w:r>
                              <w:r w:rsidRPr="00C504EF">
                                <w:rPr>
                                  <w:rFonts w:ascii="Arial" w:eastAsia="Times New Roman" w:hAnsi="Arial" w:cs="Arial"/>
                                  <w:sz w:val="20"/>
                                  <w:szCs w:val="20"/>
                                  <w:lang w:eastAsia="ja-JP"/>
                                </w:rPr>
                                <w:t xml:space="preserve"> a</w:t>
                              </w:r>
                              <w:r>
                                <w:rPr>
                                  <w:rFonts w:ascii="Arial" w:eastAsia="Times New Roman" w:hAnsi="Arial" w:cs="Arial"/>
                                  <w:sz w:val="20"/>
                                  <w:szCs w:val="20"/>
                                  <w:lang w:eastAsia="ja-JP"/>
                                </w:rPr>
                                <w:t>re</w:t>
                              </w:r>
                              <w:r w:rsidRPr="00C504EF">
                                <w:rPr>
                                  <w:rFonts w:ascii="Arial" w:eastAsia="Times New Roman" w:hAnsi="Arial" w:cs="Arial"/>
                                  <w:sz w:val="20"/>
                                  <w:szCs w:val="20"/>
                                  <w:lang w:eastAsia="ja-JP"/>
                                </w:rPr>
                                <w:t xml:space="preserve"> conscious that the</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incorporation of material from other works or paraphrase</w:t>
                              </w:r>
                              <w:r>
                                <w:rPr>
                                  <w:rFonts w:ascii="Arial" w:eastAsia="Times New Roman" w:hAnsi="Arial" w:cs="Arial"/>
                                  <w:sz w:val="20"/>
                                  <w:szCs w:val="20"/>
                                  <w:lang w:eastAsia="ja-JP"/>
                                </w:rPr>
                                <w:t>s</w:t>
                              </w:r>
                              <w:r w:rsidRPr="00C504EF">
                                <w:rPr>
                                  <w:rFonts w:ascii="Arial" w:eastAsia="Times New Roman" w:hAnsi="Arial" w:cs="Arial"/>
                                  <w:sz w:val="20"/>
                                  <w:szCs w:val="20"/>
                                  <w:lang w:eastAsia="ja-JP"/>
                                </w:rPr>
                                <w:t xml:space="preserve"> of such material without acknowledgement</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will be treated</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 xml:space="preserve">as plagiarism, subject to the </w:t>
                              </w:r>
                              <w:r>
                                <w:rPr>
                                  <w:rFonts w:ascii="Arial" w:eastAsia="Times New Roman" w:hAnsi="Arial" w:cs="Arial"/>
                                  <w:sz w:val="20"/>
                                  <w:szCs w:val="20"/>
                                  <w:lang w:eastAsia="ja-JP"/>
                                </w:rPr>
                                <w:t xml:space="preserve">custom and usage of the subject </w:t>
                              </w:r>
                              <w:r w:rsidRPr="00C504EF">
                                <w:rPr>
                                  <w:rFonts w:ascii="Arial" w:eastAsia="Times New Roman" w:hAnsi="Arial" w:cs="Arial"/>
                                  <w:sz w:val="20"/>
                                  <w:szCs w:val="20"/>
                                  <w:lang w:eastAsia="ja-JP"/>
                                </w:rPr>
                                <w:t>according to the</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University Regulations on Conduct of</w:t>
                              </w:r>
                              <w:r>
                                <w:rPr>
                                  <w:rFonts w:ascii="Arial" w:eastAsia="Times New Roman" w:hAnsi="Arial" w:cs="Arial"/>
                                  <w:sz w:val="20"/>
                                  <w:szCs w:val="20"/>
                                  <w:lang w:eastAsia="ja-JP"/>
                                </w:rPr>
                                <w:t xml:space="preserve"> </w:t>
                              </w:r>
                              <w:r w:rsidRPr="00C504EF">
                                <w:rPr>
                                  <w:rFonts w:ascii="Arial" w:eastAsia="Times New Roman" w:hAnsi="Arial" w:cs="Arial"/>
                                  <w:sz w:val="20"/>
                                  <w:szCs w:val="20"/>
                                  <w:lang w:eastAsia="ja-JP"/>
                                </w:rPr>
                                <w:t>Examinations.</w:t>
                              </w:r>
                            </w:p>
                          </w:sdtContent>
                        </w:sdt>
                      </w:txbxContent>
                    </v:textbox>
                    <w10:wrap anchorx="page" anchory="page"/>
                  </v:rect>
                </w:pict>
              </mc:Fallback>
            </mc:AlternateContent>
          </w:r>
        </w:p>
        <w:p w:rsidR="00F61652" w:rsidRDefault="00C504EF">
          <w:pPr>
            <w:spacing w:after="200" w:line="276" w:lineRule="auto"/>
          </w:pPr>
          <w:r>
            <w:rPr>
              <w:noProof/>
              <w:lang w:val="en-AU" w:eastAsia="en-AU"/>
            </w:rPr>
            <mc:AlternateContent>
              <mc:Choice Requires="wps">
                <w:drawing>
                  <wp:anchor distT="0" distB="0" distL="114300" distR="114300" simplePos="0" relativeHeight="251664384" behindDoc="0" locked="0" layoutInCell="1" allowOverlap="1" wp14:anchorId="4F417250" wp14:editId="1CCB5685">
                    <wp:simplePos x="0" y="0"/>
                    <wp:positionH relativeFrom="column">
                      <wp:posOffset>4076700</wp:posOffset>
                    </wp:positionH>
                    <wp:positionV relativeFrom="paragraph">
                      <wp:posOffset>2518410</wp:posOffset>
                    </wp:positionV>
                    <wp:extent cx="612140" cy="612140"/>
                    <wp:effectExtent l="0" t="0" r="16510" b="16510"/>
                    <wp:wrapNone/>
                    <wp:docPr id="2" name="Flowchart: Delay 2"/>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5" coordsize="21600,21600" o:spt="135" path="m10800,qx21600,10800,10800,21600l,21600,,xe">
                    <v:stroke joinstyle="miter"/>
                    <v:path gradientshapeok="t" o:connecttype="rect" textboxrect="0,3163,18437,18437"/>
                  </v:shapetype>
                  <v:shape id="Flowchart: Delay 2" o:spid="_x0000_s1026" type="#_x0000_t135" style="position:absolute;margin-left:321pt;margin-top:198.3pt;width:48.2pt;height:4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" fillcolor="#ceb966 [3204]" strokecolor="#746325 [1604]" strokeweight="2pt"/>
                </w:pict>
              </mc:Fallback>
            </mc:AlternateContent>
          </w:r>
          <w:r w:rsidR="001871D1">
            <w:br w:type="page"/>
          </w:r>
        </w:p>
      </w:sdtContent>
    </w:sdt>
    <w:sdt>
      <w:sdtPr>
        <w:id w:val="633372245"/>
        <w:placeholder>
          <w:docPart w:val="931FAAA22A024F28AC316E2F393AE135"/>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F61652" w:rsidRDefault="001119EE">
          <w:pPr>
            <w:pStyle w:val="Title"/>
          </w:pPr>
          <w:r>
            <w:t>Heat Equation</w:t>
          </w:r>
        </w:p>
      </w:sdtContent>
    </w:sdt>
    <w:p w:rsidR="00F61652" w:rsidRDefault="00243656">
      <w:pPr>
        <w:pStyle w:val="Subtitle"/>
      </w:pPr>
      <w:r>
        <w:rPr>
          <w:noProof/>
          <w:lang w:val="en-AU" w:eastAsia="en-AU" w:bidi="ar-SA"/>
        </w:rPr>
        <mc:AlternateContent>
          <mc:Choice Requires="wpg">
            <w:drawing>
              <wp:anchor distT="0" distB="0" distL="114300" distR="114300" simplePos="0" relativeHeight="251663360" behindDoc="1" locked="0" layoutInCell="1" allowOverlap="1" wp14:anchorId="2E1A14F4" wp14:editId="39A29587">
                <wp:simplePos x="0" y="0"/>
                <wp:positionH relativeFrom="page">
                  <wp:align>outside</wp:align>
                </wp:positionH>
                <wp:positionV relativeFrom="page">
                  <wp:align>center</wp:align>
                </wp:positionV>
                <wp:extent cx="2642870" cy="10058400"/>
                <wp:effectExtent l="0" t="0" r="0" b="0"/>
                <wp:wrapTight wrapText="bothSides">
                  <wp:wrapPolygon edited="0">
                    <wp:start x="2647" y="0"/>
                    <wp:lineTo x="778" y="82"/>
                    <wp:lineTo x="467" y="164"/>
                    <wp:lineTo x="467" y="21395"/>
                    <wp:lineTo x="1090" y="21559"/>
                    <wp:lineTo x="2647" y="21559"/>
                    <wp:lineTo x="16037" y="21559"/>
                    <wp:lineTo x="20085" y="21559"/>
                    <wp:lineTo x="21330" y="21395"/>
                    <wp:lineTo x="21330" y="164"/>
                    <wp:lineTo x="20552" y="82"/>
                    <wp:lineTo x="16037" y="0"/>
                    <wp:lineTo x="2647" y="0"/>
                  </wp:wrapPolygon>
                </wp:wrapTight>
                <wp:docPr id="35" name="Group 35"/>
                <wp:cNvGraphicFramePr/>
                <a:graphic xmlns:a="http://schemas.openxmlformats.org/drawingml/2006/main">
                  <a:graphicData uri="http://schemas.microsoft.com/office/word/2010/wordprocessingGroup">
                    <wpg:wgp>
                      <wpg:cNvGrpSpPr/>
                      <wpg:grpSpPr>
                        <a:xfrm>
                          <a:off x="0" y="0"/>
                          <a:ext cx="2643362" cy="10058400"/>
                          <a:chOff x="0" y="0"/>
                          <a:chExt cx="3339101" cy="10058400"/>
                        </a:xfrm>
                      </wpg:grpSpPr>
                      <wps:wsp>
                        <wps:cNvPr id="92" name="Rectangle 24"/>
                        <wps:cNvSpPr>
                          <a:spLocks/>
                        </wps:cNvSpPr>
                        <wps:spPr>
                          <a:xfrm>
                            <a:off x="445184" y="0"/>
                            <a:ext cx="2009344"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pStyle w:val="Heading1"/>
                                <w:spacing w:after="120"/>
                                <w:rPr>
                                  <w:color w:val="FFFFFF" w:themeColor="background1"/>
                                </w:rPr>
                              </w:pPr>
                            </w:p>
                            <w:p w:rsidR="001871D1" w:rsidRDefault="001871D1">
                              <w:pPr>
                                <w:pStyle w:val="Heading1"/>
                                <w:spacing w:after="120"/>
                                <w:rPr>
                                  <w:color w:val="FFFFFF" w:themeColor="background1"/>
                                </w:rPr>
                              </w:pPr>
                            </w:p>
                            <w:p w:rsidR="001871D1" w:rsidRDefault="001871D1">
                              <w:pPr>
                                <w:pStyle w:val="Heading1"/>
                                <w:spacing w:after="120"/>
                                <w:rPr>
                                  <w:color w:val="FFFFFF" w:themeColor="background1"/>
                                </w:rPr>
                              </w:pPr>
                              <w:r>
                                <w:rPr>
                                  <w:color w:val="FFFFFF" w:themeColor="background1"/>
                                </w:rPr>
                                <w:t xml:space="preserve">Modeling and Analysis of the Heat Equation </w:t>
                              </w:r>
                            </w:p>
                            <w:p w:rsidR="001871D1" w:rsidRDefault="001871D1" w:rsidP="001871D1"/>
                            <w:p w:rsidR="001871D1" w:rsidRPr="001871D1" w:rsidRDefault="001871D1" w:rsidP="001871D1"/>
                            <w:p w:rsidR="001871D1" w:rsidRPr="001871D1" w:rsidRDefault="001871D1" w:rsidP="001871D1">
                              <w:pPr>
                                <w:rPr>
                                  <w:sz w:val="28"/>
                                </w:rPr>
                              </w:pPr>
                              <m:oMathPara>
                                <m:oMath>
                                  <m:r>
                                    <w:rPr>
                                      <w:rFonts w:ascii="Cambria Math" w:hAnsi="Cambria Math"/>
                                      <w:sz w:val="28"/>
                                    </w:rPr>
                                    <m:t>ρc</m:t>
                                  </m:r>
                                  <m:f>
                                    <m:fPr>
                                      <m:ctrlPr>
                                        <w:rPr>
                                          <w:rFonts w:ascii="Cambria Math" w:hAnsi="Cambria Math"/>
                                          <w:i/>
                                          <w:sz w:val="28"/>
                                        </w:rPr>
                                      </m:ctrlPr>
                                    </m:fPr>
                                    <m:num>
                                      <m:r>
                                        <w:rPr>
                                          <w:rFonts w:ascii="Cambria Math" w:hAnsi="Cambria Math"/>
                                          <w:sz w:val="28"/>
                                        </w:rPr>
                                        <m:t>dT</m:t>
                                      </m:r>
                                    </m:num>
                                    <m:den>
                                      <m:r>
                                        <w:rPr>
                                          <w:rFonts w:ascii="Cambria Math" w:hAnsi="Cambria Math"/>
                                          <w:sz w:val="28"/>
                                        </w:rPr>
                                        <m:t>dt</m:t>
                                      </m:r>
                                    </m:den>
                                  </m:f>
                                  <m:r>
                                    <w:rPr>
                                      <w:rFonts w:ascii="Cambria Math" w:hAnsi="Cambria Math"/>
                                      <w:sz w:val="28"/>
                                    </w:rPr>
                                    <m:t>=k</m:t>
                                  </m:r>
                                  <m:sSup>
                                    <m:sSupPr>
                                      <m:ctrlPr>
                                        <w:rPr>
                                          <w:rFonts w:ascii="Cambria Math" w:hAnsi="Cambria Math"/>
                                          <w:i/>
                                          <w:sz w:val="28"/>
                                        </w:rPr>
                                      </m:ctrlPr>
                                    </m:sSupPr>
                                    <m:e>
                                      <m:r>
                                        <m:rPr>
                                          <m:sty m:val="p"/>
                                        </m:rPr>
                                        <w:rPr>
                                          <w:rFonts w:ascii="Cambria Math" w:hAnsi="Cambria Math"/>
                                          <w:sz w:val="28"/>
                                        </w:rPr>
                                        <m:t>∇</m:t>
                                      </m:r>
                                    </m:e>
                                    <m:sup>
                                      <m:r>
                                        <w:rPr>
                                          <w:rFonts w:ascii="Cambria Math" w:hAnsi="Cambria Math"/>
                                          <w:sz w:val="28"/>
                                        </w:rPr>
                                        <m:t>2</m:t>
                                      </m:r>
                                    </m:sup>
                                  </m:sSup>
                                  <m:r>
                                    <m:rPr>
                                      <m:sty m:val="p"/>
                                    </m:rPr>
                                    <w:rPr>
                                      <w:rFonts w:ascii="Cambria Math" w:hAnsi="Cambria Math"/>
                                      <w:sz w:val="28"/>
                                    </w:rPr>
                                    <m:t>T</m:t>
                                  </m:r>
                                </m:oMath>
                              </m:oMathPara>
                            </w:p>
                            <w:p w:rsidR="001871D1" w:rsidRPr="001871D1" w:rsidRDefault="001871D1" w:rsidP="001871D1"/>
                            <w:p w:rsidR="001871D1" w:rsidRDefault="001871D1"/>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100000</wp14:pctHeight>
                </wp14:sizeRelV>
              </wp:anchor>
            </w:drawing>
          </mc:Choice>
          <mc:Fallback>
            <w:pict>
              <v:group id="Group 35" o:spid="_x0000_s1029" style="position:absolute;margin-left:156.9pt;margin-top:0;width:208.1pt;height:11in;z-index:-251653120;mso-height-percent:1000;mso-position-horizontal:outside;mso-position-horizontal-relative:page;mso-position-vertical:center;mso-position-vertical-relative:page;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">
                <v:rect id="Rectangle 24" o:spid="_x0000_s1030" style="position:absolute;left:4451;width:20094;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ceb966 [3204]" stroked="f" strokeweight="2pt">
                  <v:path arrowok="t"/>
                  <v:textbox inset="21.6pt,244.8pt,21.6pt,14.4pt">
                    <w:txbxContent>
                      <w:p w:rsidR="001871D1" w:rsidRDefault="001871D1">
                        <w:pPr>
                          <w:pStyle w:val="Heading1"/>
                          <w:spacing w:after="120"/>
                          <w:rPr>
                            <w:color w:val="FFFFFF" w:themeColor="background1"/>
                          </w:rPr>
                        </w:pPr>
                      </w:p>
                      <w:p w:rsidR="001871D1" w:rsidRDefault="001871D1">
                        <w:pPr>
                          <w:pStyle w:val="Heading1"/>
                          <w:spacing w:after="120"/>
                          <w:rPr>
                            <w:color w:val="FFFFFF" w:themeColor="background1"/>
                          </w:rPr>
                        </w:pPr>
                      </w:p>
                      <w:p w:rsidR="001871D1" w:rsidRDefault="001871D1">
                        <w:pPr>
                          <w:pStyle w:val="Heading1"/>
                          <w:spacing w:after="120"/>
                          <w:rPr>
                            <w:color w:val="FFFFFF" w:themeColor="background1"/>
                          </w:rPr>
                        </w:pPr>
                        <w:r>
                          <w:rPr>
                            <w:color w:val="FFFFFF" w:themeColor="background1"/>
                          </w:rPr>
                          <w:t xml:space="preserve">Modeling and Analysis of the Heat Equation </w:t>
                        </w:r>
                      </w:p>
                      <w:p w:rsidR="001871D1" w:rsidRDefault="001871D1" w:rsidP="001871D1"/>
                      <w:p w:rsidR="001871D1" w:rsidRPr="001871D1" w:rsidRDefault="001871D1" w:rsidP="001871D1"/>
                      <w:p w:rsidR="001871D1" w:rsidRPr="001871D1" w:rsidRDefault="001871D1" w:rsidP="001871D1">
                        <w:pPr>
                          <w:rPr>
                            <w:sz w:val="28"/>
                          </w:rPr>
                        </w:pPr>
                        <m:oMathPara>
                          <m:oMath>
                            <m:r>
                              <w:rPr>
                                <w:rFonts w:ascii="Cambria Math" w:hAnsi="Cambria Math"/>
                                <w:sz w:val="28"/>
                              </w:rPr>
                              <m:t>ρc</m:t>
                            </m:r>
                            <m:f>
                              <m:fPr>
                                <m:ctrlPr>
                                  <w:rPr>
                                    <w:rFonts w:ascii="Cambria Math" w:hAnsi="Cambria Math"/>
                                    <w:i/>
                                    <w:sz w:val="28"/>
                                  </w:rPr>
                                </m:ctrlPr>
                              </m:fPr>
                              <m:num>
                                <m:r>
                                  <w:rPr>
                                    <w:rFonts w:ascii="Cambria Math" w:hAnsi="Cambria Math"/>
                                    <w:sz w:val="28"/>
                                  </w:rPr>
                                  <m:t>dT</m:t>
                                </m:r>
                              </m:num>
                              <m:den>
                                <m:r>
                                  <w:rPr>
                                    <w:rFonts w:ascii="Cambria Math" w:hAnsi="Cambria Math"/>
                                    <w:sz w:val="28"/>
                                  </w:rPr>
                                  <m:t>dt</m:t>
                                </m:r>
                              </m:den>
                            </m:f>
                            <m:r>
                              <w:rPr>
                                <w:rFonts w:ascii="Cambria Math" w:hAnsi="Cambria Math"/>
                                <w:sz w:val="28"/>
                              </w:rPr>
                              <m:t>=k</m:t>
                            </m:r>
                            <m:sSup>
                              <m:sSupPr>
                                <m:ctrlPr>
                                  <w:rPr>
                                    <w:rFonts w:ascii="Cambria Math" w:hAnsi="Cambria Math"/>
                                    <w:i/>
                                    <w:sz w:val="28"/>
                                  </w:rPr>
                                </m:ctrlPr>
                              </m:sSupPr>
                              <m:e>
                                <m:r>
                                  <m:rPr>
                                    <m:sty m:val="p"/>
                                  </m:rPr>
                                  <w:rPr>
                                    <w:rFonts w:ascii="Cambria Math" w:hAnsi="Cambria Math"/>
                                    <w:sz w:val="28"/>
                                  </w:rPr>
                                  <m:t>∇</m:t>
                                </m:r>
                              </m:e>
                              <m:sup>
                                <m:r>
                                  <w:rPr>
                                    <w:rFonts w:ascii="Cambria Math" w:hAnsi="Cambria Math"/>
                                    <w:sz w:val="28"/>
                                  </w:rPr>
                                  <m:t>2</m:t>
                                </m:r>
                              </m:sup>
                            </m:sSup>
                            <m:r>
                              <m:rPr>
                                <m:sty m:val="p"/>
                              </m:rPr>
                              <w:rPr>
                                <w:rFonts w:ascii="Cambria Math" w:hAnsi="Cambria Math"/>
                                <w:sz w:val="28"/>
                              </w:rPr>
                              <m:t>T</m:t>
                            </m:r>
                          </m:oMath>
                        </m:oMathPara>
                      </w:p>
                      <w:p w:rsidR="001871D1" w:rsidRPr="001871D1" w:rsidRDefault="001871D1" w:rsidP="001871D1"/>
                      <w:p w:rsidR="001871D1" w:rsidRDefault="001871D1"/>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sdt>
        <w:sdtPr>
          <w:id w:val="1161806749"/>
          <w:placeholder>
            <w:docPart w:val="B1D7006FECA049169644591E4652E700"/>
          </w:placeholder>
          <w:dataBinding w:prefixMappings="xmlns:ns0='http://schemas.openxmlformats.org/package/2006/metadata/core-properties' xmlns:ns1='http://purl.org/dc/elements/1.1/'" w:xpath="/ns0:coreProperties[1]/ns1:subject[1]" w:storeItemID="{6C3C8BC8-F283-45AE-878A-BAB7291924A1}"/>
          <w:text/>
        </w:sdtPr>
        <w:sdtEndPr/>
        <w:sdtContent>
          <w:r w:rsidR="00C504EF">
            <w:t>Assignment Two</w:t>
          </w:r>
        </w:sdtContent>
      </w:sdt>
    </w:p>
    <w:p w:rsidR="00C504EF" w:rsidRDefault="00C504EF" w:rsidP="00C504EF"/>
    <w:p w:rsidR="00C504EF" w:rsidRPr="00C504EF" w:rsidRDefault="00C504EF" w:rsidP="001871D1">
      <w:pPr>
        <w:pStyle w:val="Heading1"/>
      </w:pPr>
      <w:r w:rsidRPr="00C504EF">
        <w:t>Introduction</w:t>
      </w:r>
    </w:p>
    <w:p w:rsidR="00C504EF" w:rsidRDefault="00C504EF" w:rsidP="00C504EF"/>
    <w:p w:rsidR="00EE58E1" w:rsidRDefault="00C504EF" w:rsidP="001871D1">
      <w:pPr>
        <w:jc w:val="both"/>
        <w:rPr>
          <w:sz w:val="22"/>
        </w:rPr>
      </w:pPr>
      <w:r>
        <w:rPr>
          <w:sz w:val="22"/>
        </w:rPr>
        <w:t>Given the initial assignment specifications</w:t>
      </w:r>
      <w:r w:rsidR="00EE58E1">
        <w:rPr>
          <w:sz w:val="22"/>
        </w:rPr>
        <w:t>, our objective was to model the heat equation a set of PDEs into a system of ODEs and represent it visually. The model had to show how heat transferred through objects taking into account a number of constraints such as object type, density, energy input, temperature, etc. Our visualizations had to include workin</w:t>
      </w:r>
      <w:r w:rsidR="001871D1">
        <w:rPr>
          <w:sz w:val="22"/>
        </w:rPr>
        <w:t>g M</w:t>
      </w:r>
      <w:r w:rsidR="00EE58E1">
        <w:rPr>
          <w:sz w:val="22"/>
        </w:rPr>
        <w:t>atlab code as well as code in C++. Furthermore, our C++ code had to include both a serial solution as well as a solution using the OpenMP and MPI APIs that took advantage of shared and distributed memory structures.  Finally, we had to visualize the C++ code in Paraview using the outputted VTK file format.</w:t>
      </w:r>
    </w:p>
    <w:p w:rsidR="00EE58E1" w:rsidRDefault="00EE58E1" w:rsidP="001871D1">
      <w:pPr>
        <w:jc w:val="both"/>
        <w:rPr>
          <w:sz w:val="22"/>
        </w:rPr>
      </w:pPr>
    </w:p>
    <w:p w:rsidR="001871D1" w:rsidRDefault="001871D1" w:rsidP="001871D1">
      <w:pPr>
        <w:jc w:val="both"/>
        <w:rPr>
          <w:sz w:val="22"/>
        </w:rPr>
      </w:pPr>
      <w:r>
        <w:rPr>
          <w:sz w:val="22"/>
        </w:rPr>
        <w:t xml:space="preserve">We went through the assignment in a straightforward manner as per assignment specification. Most of the code was easily available in lecture examples 15.3 and 21.4 which became the basis for our analysis. The use of Sparse matrices to save space was seen, which I thought was a novel idea. Plotting a tetrahedral structure in Matlab also proved tricky as we had difficulty choosing between the ‘trisurf’ and ‘tetrahedral’ functions. Then there was the failure of Paraview to function properly when we tried opening up VTK files in it. </w:t>
      </w:r>
    </w:p>
    <w:p w:rsidR="001871D1" w:rsidRDefault="001871D1" w:rsidP="001871D1">
      <w:pPr>
        <w:jc w:val="both"/>
        <w:rPr>
          <w:sz w:val="22"/>
        </w:rPr>
      </w:pPr>
    </w:p>
    <w:p w:rsidR="001871D1" w:rsidRDefault="001871D1" w:rsidP="001871D1">
      <w:pPr>
        <w:jc w:val="both"/>
        <w:rPr>
          <w:sz w:val="22"/>
        </w:rPr>
      </w:pPr>
      <w:r>
        <w:rPr>
          <w:sz w:val="22"/>
        </w:rPr>
        <w:t xml:space="preserve">But we’ll get to that as you move forward in the report. For now, we present to you our results and analysis of Assignment 2 – modeling the Heat equation. </w:t>
      </w:r>
    </w:p>
    <w:p w:rsidR="00EE58E1" w:rsidRPr="00C504EF" w:rsidRDefault="00EE58E1" w:rsidP="001871D1">
      <w:pPr>
        <w:jc w:val="both"/>
        <w:rPr>
          <w:sz w:val="22"/>
        </w:rPr>
      </w:pPr>
    </w:p>
    <w:p w:rsidR="001871D1" w:rsidRDefault="001871D1" w:rsidP="001871D1">
      <w:pPr>
        <w:pStyle w:val="Heading1"/>
      </w:pPr>
      <w:r>
        <w:lastRenderedPageBreak/>
        <w:t>Derivation</w:t>
      </w:r>
    </w:p>
    <w:p w:rsidR="001871D1" w:rsidRDefault="001871D1" w:rsidP="001871D1">
      <w:pPr>
        <w:pStyle w:val="Heading1"/>
      </w:pPr>
    </w:p>
    <w:p w:rsidR="001871D1" w:rsidRPr="001871D1" w:rsidRDefault="001871D1" w:rsidP="001871D1">
      <w:r>
        <w:t xml:space="preserve">Taking our initial equation: - </w:t>
      </w:r>
    </w:p>
    <w:p w:rsidR="001871D1" w:rsidRPr="00E33899" w:rsidRDefault="001871D1" w:rsidP="001871D1">
      <m:oMathPara>
        <m:oMath>
          <m:r>
            <w:rPr>
              <w:rFonts w:ascii="Cambria Math" w:hAnsi="Cambria Math"/>
            </w:rPr>
            <m:t>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oMath>
      </m:oMathPara>
    </w:p>
    <w:p w:rsidR="001871D1" w:rsidRDefault="001871D1" w:rsidP="001871D1">
      <w:r>
        <w:t>We first apply the weak form derivation:</w:t>
      </w:r>
    </w:p>
    <w:p w:rsidR="001871D1" w:rsidRPr="00E33899" w:rsidRDefault="00D7212C" w:rsidP="001871D1">
      <m:oMathPara>
        <m:oMath>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 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r>
                <w:rPr>
                  <w:rFonts w:ascii="Cambria Math" w:hAnsi="Cambria Math"/>
                </w:rPr>
                <m:t>)d</m:t>
              </m:r>
              <m:r>
                <m:rPr>
                  <m:sty m:val="p"/>
                </m:rPr>
                <w:rPr>
                  <w:rFonts w:ascii="Cambria Math" w:hAnsi="Cambria Math"/>
                </w:rPr>
                <m:t>Ω</m:t>
              </m:r>
            </m:e>
          </m:nary>
          <m:r>
            <w:rPr>
              <w:rFonts w:ascii="Cambria Math" w:hAnsi="Cambria Math"/>
            </w:rPr>
            <m:t>=0</m:t>
          </m:r>
        </m:oMath>
      </m:oMathPara>
    </w:p>
    <w:p w:rsidR="001871D1" w:rsidRPr="00E33899" w:rsidRDefault="00D7212C" w:rsidP="001871D1">
      <m:oMathPara>
        <m:oMath>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 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r>
                <w:rPr>
                  <w:rFonts w:ascii="Cambria Math" w:hAnsi="Cambria Math"/>
                </w:rPr>
                <m:t>d</m:t>
              </m:r>
              <m:r>
                <m:rPr>
                  <m:sty m:val="p"/>
                </m:rPr>
                <w:rPr>
                  <w:rFonts w:ascii="Cambria Math" w:hAnsi="Cambria Math"/>
                </w:rPr>
                <m:t>Ω</m:t>
              </m:r>
            </m:e>
          </m:nary>
          <m:r>
            <m:rPr>
              <m:sty m:val="p"/>
            </m:rPr>
            <w:rPr>
              <w:rFonts w:ascii="Cambria Math" w:hAnsi="Cambria Math"/>
            </w:rPr>
            <m:t>=0</m:t>
          </m:r>
        </m:oMath>
      </m:oMathPara>
    </w:p>
    <w:p w:rsidR="001871D1" w:rsidRDefault="001871D1" w:rsidP="001871D1">
      <w:r>
        <w:t>Next we expand the equation:</w:t>
      </w:r>
    </w:p>
    <w:p w:rsidR="001871D1" w:rsidRPr="00E33899" w:rsidRDefault="001871D1" w:rsidP="001871D1"/>
    <w:p w:rsidR="001871D1" w:rsidRPr="00915F28" w:rsidRDefault="00D7212C"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W</m:t>
                  </m:r>
                  <m:r>
                    <m:rPr>
                      <m:sty m:val="p"/>
                    </m:rPr>
                    <w:rPr>
                      <w:rFonts w:ascii="Cambria Math" w:hAnsi="Cambria Math"/>
                    </w:rPr>
                    <m:t>∇</m:t>
                  </m:r>
                  <m:r>
                    <w:rPr>
                      <w:rFonts w:ascii="Cambria Math" w:hAnsi="Cambria Math"/>
                    </w:rPr>
                    <m:t>T</m:t>
                  </m:r>
                </m:e>
              </m:d>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Ω)=0</m:t>
          </m:r>
        </m:oMath>
      </m:oMathPara>
    </w:p>
    <w:p w:rsidR="001871D1" w:rsidRDefault="001871D1" w:rsidP="001871D1">
      <w:r>
        <w:t>With th</w:t>
      </w:r>
      <w:r w:rsidR="00BC4B60">
        <w:t>e result, we then use Einstein summation notation</w:t>
      </w:r>
      <w:r>
        <w:t>:</w:t>
      </w:r>
    </w:p>
    <w:p w:rsidR="001871D1" w:rsidRPr="00915F28" w:rsidRDefault="00D7212C"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Ω)=0</m:t>
          </m:r>
        </m:oMath>
      </m:oMathPara>
    </w:p>
    <w:p w:rsidR="001871D1" w:rsidRDefault="001871D1" w:rsidP="001871D1"/>
    <w:p w:rsidR="001871D1" w:rsidRDefault="009263A6" w:rsidP="001871D1">
      <w:r>
        <w:t xml:space="preserve">And </w:t>
      </w:r>
      <w:r w:rsidR="001871D1">
        <w:t xml:space="preserve">Re-arrange this equation </w:t>
      </w:r>
      <w:r>
        <w:t>to get</w:t>
      </w:r>
      <w:r w:rsidR="001871D1">
        <w:t>:</w:t>
      </w:r>
    </w:p>
    <w:p w:rsidR="001871D1" w:rsidRPr="00BE6B34" w:rsidRDefault="00D7212C"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oMath>
      </m:oMathPara>
    </w:p>
    <w:p w:rsidR="001871D1" w:rsidRPr="00BE6B34" w:rsidRDefault="00D7212C" w:rsidP="001871D1">
      <m:oMathPara>
        <m:oMath>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air</m:t>
                  </m:r>
                </m:sub>
              </m:sSub>
              <m:r>
                <w:rPr>
                  <w:rFonts w:ascii="Cambria Math" w:hAnsi="Cambria Math"/>
                </w:rPr>
                <m:t>⋅d</m:t>
              </m:r>
              <m:r>
                <m:rPr>
                  <m:sty m:val="p"/>
                </m:rPr>
                <w:rPr>
                  <w:rFonts w:ascii="Cambria Math" w:hAnsi="Cambria Math"/>
                </w:rPr>
                <m:t>Γ</m:t>
              </m:r>
            </m:e>
          </m:nary>
        </m:oMath>
      </m:oMathPara>
    </w:p>
    <w:p w:rsidR="001871D1" w:rsidRDefault="00D7212C" w:rsidP="001871D1">
      <m:oMathPara>
        <m:oMath>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hW</m:t>
              </m:r>
              <m:r>
                <m:rPr>
                  <m:sty m:val="p"/>
                </m:rP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9263A6" w:rsidRDefault="009263A6" w:rsidP="001871D1"/>
    <w:p w:rsidR="001871D1" w:rsidRDefault="009263A6" w:rsidP="001871D1">
      <w:r>
        <w:t>Then we rearrange the function by adding in the weight functions to get</w:t>
      </w:r>
      <w:r w:rsidR="001871D1">
        <w:t>:</w:t>
      </w:r>
    </w:p>
    <w:p w:rsidR="001871D1" w:rsidRPr="00BE6B34" w:rsidRDefault="00D7212C" w:rsidP="001871D1">
      <w:pPr>
        <w:jc w:val="center"/>
      </w:pPr>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hW</m:t>
              </m:r>
              <m:r>
                <m:rPr>
                  <m:sty m:val="p"/>
                </m:rP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1871D1" w:rsidRDefault="009263A6" w:rsidP="001871D1">
      <w:r>
        <w:t xml:space="preserve">And </w:t>
      </w:r>
      <w:r w:rsidR="001871D1">
        <w:t>then</w:t>
      </w:r>
    </w:p>
    <w:p w:rsidR="001871D1" w:rsidRPr="000816FE" w:rsidRDefault="00D7212C" w:rsidP="001871D1">
      <w:pPr>
        <w:jc w:val="center"/>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q</m:t>
                      </m:r>
                    </m:sub>
                  </m:sSub>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sSub>
                <m:sSubPr>
                  <m:ctrlPr>
                    <w:rPr>
                      <w:rFonts w:ascii="Cambria Math" w:hAnsi="Cambria Math"/>
                      <w:i/>
                    </w:rPr>
                  </m:ctrlPr>
                </m:sSubPr>
                <m:e>
                  <m:r>
                    <w:rPr>
                      <w:rFonts w:ascii="Cambria Math" w:hAnsi="Cambria Math"/>
                    </w:rPr>
                    <m:t>T</m:t>
                  </m:r>
                </m:e>
                <m:sub>
                  <m:r>
                    <w:rPr>
                      <w:rFonts w:ascii="Cambria Math" w:hAnsi="Cambria Math"/>
                    </w:rPr>
                    <m:t>q</m:t>
                  </m:r>
                </m:sub>
              </m:sSub>
            </m:e>
          </m:nary>
          <m:r>
            <w:rPr>
              <w:rFonts w:ascii="Cambria Math" w:hAnsi="Cambria Math"/>
            </w:rPr>
            <m:t>d</m:t>
          </m:r>
          <m:r>
            <m:rPr>
              <m:sty m:val="p"/>
            </m:rPr>
            <w:rPr>
              <w:rFonts w:ascii="Cambria Math" w:hAnsi="Cambria Math"/>
            </w:rPr>
            <m:t>Ω</m:t>
          </m:r>
          <m: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1871D1" w:rsidRDefault="009263A6" w:rsidP="001871D1">
      <w:r>
        <w:t>S</w:t>
      </w:r>
      <w:r w:rsidR="001871D1">
        <w:t>o while p and q are in the range 1 to 4 for our tetrahedron element, the overall system modeli</w:t>
      </w:r>
      <w:r>
        <w:t>ng equation becomes</w:t>
      </w:r>
      <w:r w:rsidR="001871D1">
        <w:t>:</w:t>
      </w:r>
    </w:p>
    <w:p w:rsidR="001871D1" w:rsidRPr="00352AC8" w:rsidRDefault="00D7212C" w:rsidP="001871D1">
      <m:oMathPara>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q</m:t>
                          </m:r>
                        </m:sub>
                      </m:sSub>
                    </m:num>
                    <m:den>
                      <m:r>
                        <w:rPr>
                          <w:rFonts w:ascii="Cambria Math" w:hAnsi="Cambria Math"/>
                        </w:rPr>
                        <m:t>dt</m:t>
                      </m:r>
                    </m:den>
                  </m:f>
                  <m:r>
                    <w:rPr>
                      <w:rFonts w:ascii="Cambria Math" w:hAnsi="Cambria Math"/>
                    </w:rPr>
                    <m:t>d</m:t>
                  </m:r>
                  <m:r>
                    <m:rPr>
                      <m:sty m:val="p"/>
                    </m:rPr>
                    <w:rPr>
                      <w:rFonts w:ascii="Cambria Math" w:hAnsi="Cambria Math"/>
                    </w:rPr>
                    <m:t>Ω</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sSub>
                    <m:sSubPr>
                      <m:ctrlPr>
                        <w:rPr>
                          <w:rFonts w:ascii="Cambria Math" w:hAnsi="Cambria Math"/>
                          <w:i/>
                        </w:rPr>
                      </m:ctrlPr>
                    </m:sSubPr>
                    <m:e>
                      <m:r>
                        <w:rPr>
                          <w:rFonts w:ascii="Cambria Math" w:hAnsi="Cambria Math"/>
                        </w:rPr>
                        <m:t>T</m:t>
                      </m:r>
                    </m:e>
                    <m:sub>
                      <m:r>
                        <w:rPr>
                          <w:rFonts w:ascii="Cambria Math" w:hAnsi="Cambria Math"/>
                        </w:rPr>
                        <m:t>q</m:t>
                      </m:r>
                    </m:sub>
                  </m:sSub>
                </m:e>
              </m:nary>
              <m:r>
                <w:rPr>
                  <w:rFonts w:ascii="Cambria Math" w:hAnsi="Cambria Math"/>
                </w:rPr>
                <m:t>d</m:t>
              </m:r>
              <m:r>
                <m:rPr>
                  <m:sty m:val="p"/>
                </m:rPr>
                <w:rPr>
                  <w:rFonts w:ascii="Cambria Math" w:hAnsi="Cambria Math"/>
                </w:rPr>
                <m:t>Ω</m:t>
              </m:r>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e>
          </m:nary>
        </m:oMath>
      </m:oMathPara>
    </w:p>
    <w:p w:rsidR="001871D1" w:rsidRDefault="009263A6" w:rsidP="001871D1">
      <w:r>
        <w:t>From the given</w:t>
      </w:r>
      <w:r w:rsidR="001871D1">
        <w:t xml:space="preserve"> information, </w:t>
      </w:r>
      <w:r w:rsidR="001871D1" w:rsidRPr="009263A6">
        <w:rPr>
          <w:b/>
        </w:rPr>
        <w:t>Ne</w:t>
      </w:r>
      <w:r w:rsidR="001871D1">
        <w:t xml:space="preserve"> will be the total number of elements</w:t>
      </w:r>
      <w:r>
        <w:t>,</w:t>
      </w:r>
      <w:r w:rsidR="001871D1">
        <w:t xml:space="preserve"> and </w:t>
      </w:r>
      <w:r w:rsidR="001871D1" w:rsidRPr="009263A6">
        <w:rPr>
          <w:b/>
        </w:rPr>
        <w:t>Qcpu</w:t>
      </w:r>
      <w:r w:rsidR="001871D1">
        <w:t xml:space="preserve"> and </w:t>
      </w:r>
      <w:r w:rsidR="001871D1" w:rsidRPr="009263A6">
        <w:rPr>
          <w:b/>
        </w:rPr>
        <w:t>Tair</w:t>
      </w:r>
      <w:r w:rsidR="001871D1">
        <w:t xml:space="preserve"> are both constant</w:t>
      </w:r>
      <w:r>
        <w:t>s</w:t>
      </w:r>
      <w:r w:rsidR="001871D1">
        <w:t>.</w:t>
      </w:r>
    </w:p>
    <w:p w:rsidR="001871D1" w:rsidRDefault="001871D1" w:rsidP="001871D1"/>
    <w:p w:rsidR="001871D1" w:rsidRDefault="009263A6" w:rsidP="001871D1">
      <w:r>
        <w:t xml:space="preserve">With that in play we then </w:t>
      </w:r>
      <w:r w:rsidR="001871D1">
        <w:t>re-arrange the equation in the form of</w:t>
      </w:r>
      <w:r>
        <w:t xml:space="preserve"> our standard format</w:t>
      </w:r>
      <w:r w:rsidR="001871D1">
        <w:t>:</w:t>
      </w:r>
    </w:p>
    <w:p w:rsidR="001871D1" w:rsidRPr="00352AC8" w:rsidRDefault="001871D1" w:rsidP="001871D1">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q</m:t>
                  </m:r>
                </m:sub>
              </m:sSub>
            </m:num>
            <m:den>
              <m:r>
                <w:rPr>
                  <w:rFonts w:ascii="Cambria Math" w:hAnsi="Cambria Math"/>
                </w:rPr>
                <m:t>dt</m:t>
              </m:r>
            </m:den>
          </m:f>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+s</m:t>
          </m:r>
        </m:oMath>
      </m:oMathPara>
    </w:p>
    <w:p w:rsidR="001871D1" w:rsidRDefault="009263A6" w:rsidP="001871D1">
      <w:r>
        <w:t>W</w:t>
      </w:r>
      <w:r w:rsidR="001871D1">
        <w:t>hich will give us:</w:t>
      </w:r>
    </w:p>
    <w:p w:rsidR="001871D1" w:rsidRPr="00352AC8" w:rsidRDefault="001871D1" w:rsidP="001871D1">
      <m:oMathPara>
        <m:oMath>
          <m:r>
            <w:rPr>
              <w:rFonts w:ascii="Cambria Math" w:hAnsi="Cambria Math"/>
            </w:rPr>
            <m:t>M=</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ρcd</m:t>
                  </m:r>
                  <m:r>
                    <m:rPr>
                      <m:sty m:val="p"/>
                    </m:rPr>
                    <w:rPr>
                      <w:rFonts w:ascii="Cambria Math" w:hAnsi="Cambria Math"/>
                    </w:rPr>
                    <m:t>Ω</m:t>
                  </m:r>
                </m:e>
              </m:nary>
            </m:e>
          </m:nary>
        </m:oMath>
      </m:oMathPara>
    </w:p>
    <w:p w:rsidR="001871D1" w:rsidRPr="004B6310" w:rsidRDefault="001871D1" w:rsidP="001871D1">
      <m:oMathPara>
        <m:oMath>
          <m:r>
            <w:rPr>
              <w:rFonts w:ascii="Cambria Math" w:hAnsi="Cambria Math"/>
            </w:rPr>
            <m:t>K=-</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e>
              </m:nary>
              <m:r>
                <w:rPr>
                  <w:rFonts w:ascii="Cambria Math" w:hAnsi="Cambria Math"/>
                </w:rPr>
                <m:t>d</m:t>
              </m:r>
              <m:r>
                <m:rPr>
                  <m:sty m:val="p"/>
                </m:rPr>
                <w:rPr>
                  <w:rFonts w:ascii="Cambria Math" w:hAnsi="Cambria Math"/>
                </w:rPr>
                <m:t>Ω</m:t>
              </m:r>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m:oMathPara>
    </w:p>
    <w:p w:rsidR="001871D1" w:rsidRPr="00352AC8" w:rsidRDefault="001871D1" w:rsidP="001871D1">
      <m:oMathPara>
        <m:oMath>
          <m:r>
            <w:rPr>
              <w:rFonts w:ascii="Cambria Math" w:hAnsi="Cambria Math"/>
            </w:rPr>
            <m:t>s=</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air</m:t>
                      </m:r>
                    </m:sub>
                  </m:sSub>
                  <m:r>
                    <w:rPr>
                      <w:rFonts w:ascii="Cambria Math" w:hAnsi="Cambria Math"/>
                    </w:rPr>
                    <m:t>d</m:t>
                  </m:r>
                  <m:r>
                    <m:rPr>
                      <m:sty m:val="p"/>
                    </m:rPr>
                    <w:rPr>
                      <w:rFonts w:ascii="Cambria Math" w:hAnsi="Cambria Math"/>
                    </w:rPr>
                    <m:t>Γ</m:t>
                  </m:r>
                </m:e>
              </m:nary>
            </m:e>
          </m:nary>
        </m:oMath>
      </m:oMathPara>
    </w:p>
    <w:p w:rsidR="001871D1" w:rsidRDefault="009263A6" w:rsidP="001871D1">
      <w:r>
        <w:t>The derivations shown</w:t>
      </w:r>
      <w:r w:rsidR="001871D1">
        <w:t xml:space="preserve"> above are the discretization part of our partial differential </w:t>
      </w:r>
      <w:r>
        <w:t>equations;</w:t>
      </w:r>
      <w:r w:rsidR="001871D1">
        <w:t xml:space="preserve"> the next step is </w:t>
      </w:r>
      <w:r>
        <w:t>determining</w:t>
      </w:r>
      <w:r w:rsidR="001871D1">
        <w:t xml:space="preserve"> the key values that will be put into the formula:</w:t>
      </w:r>
    </w:p>
    <w:p w:rsidR="001871D1" w:rsidRDefault="009263A6" w:rsidP="001871D1">
      <w:r>
        <w:t>To calculate</w:t>
      </w:r>
      <w:r w:rsidR="001871D1">
        <w:t xml:space="preserve"> the inte</w:t>
      </w:r>
      <w:r>
        <w:t>gration of the shape function for the</w:t>
      </w:r>
      <w:r w:rsidR="001871D1">
        <w:t xml:space="preserve"> M and K matrices</w:t>
      </w:r>
      <w:r>
        <w:t xml:space="preserve"> in our standard format, it requires the</w:t>
      </w:r>
      <w:r w:rsidR="001871D1">
        <w:t xml:space="preserve"> use </w:t>
      </w:r>
      <w:r>
        <w:t xml:space="preserve">of </w:t>
      </w:r>
      <w:r w:rsidR="001871D1">
        <w:t>the integration formulae for the in</w:t>
      </w:r>
      <w:r>
        <w:t>tegration of the shape function:</w:t>
      </w:r>
    </w:p>
    <w:p w:rsidR="001871D1" w:rsidRPr="00243656" w:rsidRDefault="009263A6" w:rsidP="001871D1">
      <w:pPr>
        <w:rPr>
          <w:sz w:val="22"/>
        </w:rPr>
      </w:pPr>
      <w:r w:rsidRPr="00243656">
        <w:rPr>
          <w:sz w:val="22"/>
        </w:rPr>
        <w:t>The integration formulas</w:t>
      </w:r>
      <w:r w:rsidR="001871D1" w:rsidRPr="00243656">
        <w:rPr>
          <w:sz w:val="22"/>
        </w:rPr>
        <w:t xml:space="preserve"> </w:t>
      </w:r>
      <w:r w:rsidRPr="00243656">
        <w:rPr>
          <w:sz w:val="22"/>
        </w:rPr>
        <w:t>are</w:t>
      </w:r>
      <w:r w:rsidR="001871D1" w:rsidRPr="00243656">
        <w:rPr>
          <w:sz w:val="22"/>
        </w:rPr>
        <w:t xml:space="preserve"> defined as:</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a</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b</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r</m:t>
                  </m:r>
                </m:sub>
                <m:sup>
                  <m:r>
                    <w:rPr>
                      <w:rFonts w:ascii="Cambria Math" w:hAnsi="Cambria Math"/>
                      <w:sz w:val="22"/>
                    </w:rPr>
                    <m:t>c</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s</m:t>
                  </m:r>
                </m:sub>
                <m:sup>
                  <m:r>
                    <w:rPr>
                      <w:rFonts w:ascii="Cambria Math" w:hAnsi="Cambria Math"/>
                      <w:sz w:val="22"/>
                    </w:rPr>
                    <m:t>d</m:t>
                  </m:r>
                </m:sup>
              </m:sSubSup>
              <m:r>
                <w:rPr>
                  <w:rFonts w:ascii="Cambria Math" w:hAnsi="Cambria Math"/>
                  <w:sz w:val="22"/>
                </w:rPr>
                <m:t>d</m:t>
              </m:r>
              <m:r>
                <m:rPr>
                  <m:sty m:val="p"/>
                </m:rPr>
                <w:rPr>
                  <w:rFonts w:ascii="Cambria Math" w:hAnsi="Cambria Math"/>
                  <w:sz w:val="22"/>
                </w:rPr>
                <m:t>Ω</m:t>
              </m:r>
            </m:e>
          </m:nary>
          <m:r>
            <w:rPr>
              <w:rFonts w:ascii="Cambria Math" w:hAnsi="Cambria Math"/>
              <w:sz w:val="22"/>
            </w:rPr>
            <m:t>=</m:t>
          </m:r>
          <m:f>
            <m:fPr>
              <m:ctrlPr>
                <w:rPr>
                  <w:rFonts w:ascii="Cambria Math" w:hAnsi="Cambria Math"/>
                  <w:i/>
                  <w:sz w:val="22"/>
                </w:rPr>
              </m:ctrlPr>
            </m:fPr>
            <m:num>
              <m:r>
                <w:rPr>
                  <w:rFonts w:ascii="Cambria Math" w:hAnsi="Cambria Math"/>
                  <w:sz w:val="22"/>
                </w:rPr>
                <m:t>a!b!c!d!6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a+b+c+d+3</m:t>
                  </m:r>
                </m:e>
              </m:d>
              <m:r>
                <w:rPr>
                  <w:rFonts w:ascii="Cambria Math" w:hAnsi="Cambria Math"/>
                  <w:sz w:val="22"/>
                </w:rPr>
                <m:t>!</m:t>
              </m:r>
            </m:den>
          </m:f>
        </m:oMath>
      </m:oMathPara>
    </w:p>
    <w:p w:rsidR="001871D1" w:rsidRPr="00243656" w:rsidRDefault="001871D1" w:rsidP="001871D1">
      <w:pPr>
        <w:rPr>
          <w:sz w:val="22"/>
        </w:rPr>
      </w:pPr>
      <w:r w:rsidRPr="00243656">
        <w:rPr>
          <w:sz w:val="22"/>
        </w:rPr>
        <w:t>And</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a</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b</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r</m:t>
                  </m:r>
                </m:sub>
                <m:sup>
                  <m:r>
                    <w:rPr>
                      <w:rFonts w:ascii="Cambria Math" w:hAnsi="Cambria Math"/>
                      <w:sz w:val="22"/>
                    </w:rPr>
                    <m:t>c</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s</m:t>
                  </m:r>
                </m:sub>
                <m:sup>
                  <m:r>
                    <w:rPr>
                      <w:rFonts w:ascii="Cambria Math" w:hAnsi="Cambria Math"/>
                      <w:sz w:val="22"/>
                    </w:rPr>
                    <m:t>d</m:t>
                  </m:r>
                </m:sup>
              </m:sSubSup>
              <m:r>
                <w:rPr>
                  <w:rFonts w:ascii="Cambria Math" w:hAnsi="Cambria Math"/>
                  <w:sz w:val="22"/>
                </w:rPr>
                <m:t>d</m:t>
              </m:r>
              <m:r>
                <m:rPr>
                  <m:sty m:val="p"/>
                </m:rPr>
                <w:rPr>
                  <w:rFonts w:ascii="Cambria Math" w:hAnsi="Cambria Math"/>
                  <w:sz w:val="22"/>
                </w:rPr>
                <m:t>Γ</m:t>
              </m:r>
            </m:e>
          </m:nary>
          <m:r>
            <w:rPr>
              <w:rFonts w:ascii="Cambria Math" w:hAnsi="Cambria Math"/>
              <w:sz w:val="22"/>
            </w:rPr>
            <m:t>=</m:t>
          </m:r>
          <m:f>
            <m:fPr>
              <m:ctrlPr>
                <w:rPr>
                  <w:rFonts w:ascii="Cambria Math" w:hAnsi="Cambria Math"/>
                  <w:i/>
                  <w:sz w:val="22"/>
                </w:rPr>
              </m:ctrlPr>
            </m:fPr>
            <m:num>
              <m:r>
                <w:rPr>
                  <w:rFonts w:ascii="Cambria Math" w:hAnsi="Cambria Math"/>
                  <w:sz w:val="22"/>
                </w:rPr>
                <m:t>a!b!c!2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a+b+c+2</m:t>
                  </m:r>
                </m:e>
              </m:d>
              <m:r>
                <w:rPr>
                  <w:rFonts w:ascii="Cambria Math" w:hAnsi="Cambria Math"/>
                  <w:sz w:val="22"/>
                </w:rPr>
                <m:t>!</m:t>
              </m:r>
            </m:den>
          </m:f>
        </m:oMath>
      </m:oMathPara>
    </w:p>
    <w:p w:rsidR="001871D1" w:rsidRPr="00243656" w:rsidRDefault="001871D1" w:rsidP="001871D1">
      <w:pPr>
        <w:rPr>
          <w:sz w:val="22"/>
        </w:rPr>
      </w:pPr>
      <w:r w:rsidRPr="00243656">
        <w:rPr>
          <w:sz w:val="22"/>
        </w:rPr>
        <w:t xml:space="preserve">Where </w:t>
      </w:r>
      <m:oMath>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w:r w:rsidRPr="00243656">
        <w:rPr>
          <w:sz w:val="22"/>
        </w:rPr>
        <w:t xml:space="preserve"> is the volume of the tetrahedron volume and </w:t>
      </w:r>
      <m:oMath>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w:r w:rsidRPr="00243656">
        <w:rPr>
          <w:sz w:val="22"/>
        </w:rPr>
        <w:t xml:space="preserve"> is the tetrahedron face area of the element. </w:t>
      </w:r>
    </w:p>
    <w:p w:rsidR="001871D1" w:rsidRPr="00243656" w:rsidRDefault="001871D1" w:rsidP="001871D1">
      <w:pPr>
        <w:rPr>
          <w:sz w:val="22"/>
        </w:rPr>
      </w:pPr>
      <w:r w:rsidRPr="00243656">
        <w:rPr>
          <w:sz w:val="22"/>
        </w:rPr>
        <w:t xml:space="preserve">M is a 4 by 4 matrix because p and </w:t>
      </w:r>
      <w:r w:rsidR="009263A6" w:rsidRPr="00243656">
        <w:rPr>
          <w:sz w:val="22"/>
        </w:rPr>
        <w:t>q are in the range from 1 to 4. In</w:t>
      </w:r>
      <w:r w:rsidRPr="00243656">
        <w:rPr>
          <w:sz w:val="22"/>
        </w:rPr>
        <w:t xml:space="preserve"> the case when p and q are equal</w:t>
      </w:r>
      <w:r w:rsidR="009263A6" w:rsidRPr="00243656">
        <w:rPr>
          <w:sz w:val="22"/>
        </w:rPr>
        <w:t xml:space="preserve"> we’d use</w:t>
      </w:r>
      <w:r w:rsidRPr="00243656">
        <w:rPr>
          <w:sz w:val="22"/>
        </w:rPr>
        <w:t>:</w:t>
      </w:r>
    </w:p>
    <w:p w:rsidR="001871D1" w:rsidRPr="00243656" w:rsidRDefault="001871D1" w:rsidP="001871D1">
      <w:pPr>
        <w:rPr>
          <w:sz w:val="22"/>
        </w:rPr>
      </w:pP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2</m:t>
                  </m:r>
                </m:sup>
              </m:sSubSup>
            </m:e>
          </m:nary>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0</m:t>
              </m:r>
            </m:sup>
          </m:sSubSup>
          <m:r>
            <w:rPr>
              <w:rFonts w:ascii="Cambria Math" w:hAnsi="Cambria Math"/>
              <w:sz w:val="22"/>
            </w:rPr>
            <m:t>=</m:t>
          </m:r>
          <m:f>
            <m:fPr>
              <m:ctrlPr>
                <w:rPr>
                  <w:rFonts w:ascii="Cambria Math" w:hAnsi="Cambria Math"/>
                  <w:i/>
                  <w:sz w:val="22"/>
                </w:rPr>
              </m:ctrlPr>
            </m:fPr>
            <m:num>
              <m:r>
                <w:rPr>
                  <w:rFonts w:ascii="Cambria Math" w:hAnsi="Cambria Math"/>
                  <w:sz w:val="22"/>
                </w:rPr>
                <m:t>2!6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2+3</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m:oMathPara>
    </w:p>
    <w:p w:rsidR="001871D1" w:rsidRPr="00243656" w:rsidRDefault="009263A6" w:rsidP="001871D1">
      <w:pPr>
        <w:rPr>
          <w:sz w:val="22"/>
        </w:rPr>
      </w:pPr>
      <w:r w:rsidRPr="00243656">
        <w:rPr>
          <w:sz w:val="22"/>
        </w:rPr>
        <w:t>And where</w:t>
      </w:r>
      <w:r w:rsidR="001871D1" w:rsidRPr="00243656">
        <w:rPr>
          <w:sz w:val="22"/>
        </w:rPr>
        <w:t xml:space="preserve"> p and q are not equal:</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1</m:t>
                  </m:r>
                </m:sup>
              </m:sSubSup>
            </m:e>
          </m:nary>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1</m:t>
              </m:r>
            </m:sup>
          </m:sSubSup>
          <m:r>
            <w:rPr>
              <w:rFonts w:ascii="Cambria Math" w:hAnsi="Cambria Math"/>
              <w:sz w:val="22"/>
            </w:rPr>
            <m:t>=</m:t>
          </m:r>
          <m:f>
            <m:fPr>
              <m:ctrlPr>
                <w:rPr>
                  <w:rFonts w:ascii="Cambria Math" w:hAnsi="Cambria Math"/>
                  <w:i/>
                  <w:sz w:val="22"/>
                </w:rPr>
              </m:ctrlPr>
            </m:fPr>
            <m:num>
              <m:r>
                <w:rPr>
                  <w:rFonts w:ascii="Cambria Math" w:hAnsi="Cambria Math"/>
                  <w:sz w:val="22"/>
                </w:rPr>
                <m:t>1!1!6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2+3</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20</m:t>
              </m:r>
            </m:den>
          </m:f>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m:oMathPara>
    </w:p>
    <w:p w:rsidR="001871D1" w:rsidRPr="00243656" w:rsidRDefault="009263A6" w:rsidP="001871D1">
      <w:pPr>
        <w:rPr>
          <w:sz w:val="22"/>
        </w:rPr>
      </w:pPr>
      <w:r w:rsidRPr="00243656">
        <w:rPr>
          <w:sz w:val="22"/>
        </w:rPr>
        <w:t>S</w:t>
      </w:r>
      <w:r w:rsidR="001871D1" w:rsidRPr="00243656">
        <w:rPr>
          <w:sz w:val="22"/>
        </w:rPr>
        <w:t>o the M matrix of each element will be:</w:t>
      </w:r>
    </w:p>
    <w:p w:rsidR="001871D1" w:rsidRPr="00243656" w:rsidRDefault="001871D1" w:rsidP="001871D1">
      <w:pPr>
        <w:rPr>
          <w:sz w:val="22"/>
        </w:rPr>
      </w:pPr>
      <m:oMathPara>
        <m:oMath>
          <m:r>
            <w:rPr>
              <w:rFonts w:ascii="Cambria Math" w:hAnsi="Cambria Math"/>
              <w:sz w:val="22"/>
            </w:rPr>
            <m:t>M=</m:t>
          </m:r>
          <m:f>
            <m:fPr>
              <m:ctrlPr>
                <w:rPr>
                  <w:rFonts w:ascii="Cambria Math" w:hAnsi="Cambria Math"/>
                  <w:i/>
                  <w:sz w:val="22"/>
                </w:rPr>
              </m:ctrlPr>
            </m:fPr>
            <m:num>
              <m:sSub>
                <m:sSubPr>
                  <m:ctrlPr>
                    <w:rPr>
                      <w:rFonts w:ascii="Cambria Math" w:hAnsi="Cambria Math"/>
                      <w:sz w:val="22"/>
                    </w:rPr>
                  </m:ctrlPr>
                </m:sSubPr>
                <m:e>
                  <m:r>
                    <m:rPr>
                      <m:sty m:val="p"/>
                    </m:rPr>
                    <w:rPr>
                      <w:rFonts w:ascii="Cambria Math" w:hAnsi="Cambria Math"/>
                      <w:sz w:val="22"/>
                    </w:rPr>
                    <m:t>ρcΩ</m:t>
                  </m:r>
                </m:e>
                <m:sub>
                  <m:r>
                    <w:rPr>
                      <w:rFonts w:ascii="Cambria Math" w:hAnsi="Cambria Math"/>
                      <w:sz w:val="22"/>
                    </w:rPr>
                    <m:t>e</m:t>
                  </m:r>
                </m:sub>
              </m:sSub>
            </m:num>
            <m:den>
              <m:r>
                <w:rPr>
                  <w:rFonts w:ascii="Cambria Math" w:hAnsi="Cambria Math"/>
                  <w:sz w:val="22"/>
                </w:rPr>
                <m:t>20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2</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2</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2</m:t>
                    </m:r>
                  </m:e>
                </m:mr>
              </m:m>
            </m:e>
          </m:d>
        </m:oMath>
      </m:oMathPara>
    </w:p>
    <w:p w:rsidR="001871D1" w:rsidRPr="00243656" w:rsidRDefault="009263A6" w:rsidP="001871D1">
      <w:pPr>
        <w:rPr>
          <w:sz w:val="22"/>
        </w:rPr>
      </w:pPr>
      <w:r w:rsidRPr="00243656">
        <w:rPr>
          <w:sz w:val="22"/>
        </w:rPr>
        <w:t>A</w:t>
      </w:r>
      <w:r w:rsidR="001871D1" w:rsidRPr="00243656">
        <w:rPr>
          <w:sz w:val="22"/>
        </w:rPr>
        <w:t xml:space="preserve">nd </w:t>
      </w:r>
      <m:oMath>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w:r w:rsidR="001871D1" w:rsidRPr="00243656">
        <w:rPr>
          <w:sz w:val="22"/>
        </w:rPr>
        <w:t xml:space="preserve"> is the volume of the tetrahedron element.</w:t>
      </w:r>
    </w:p>
    <w:p w:rsidR="001871D1" w:rsidRPr="00243656" w:rsidRDefault="001871D1" w:rsidP="001871D1">
      <w:pPr>
        <w:rPr>
          <w:sz w:val="22"/>
        </w:rPr>
      </w:pPr>
    </w:p>
    <w:p w:rsidR="001871D1" w:rsidRPr="00243656" w:rsidRDefault="009263A6" w:rsidP="001871D1">
      <w:pPr>
        <w:rPr>
          <w:sz w:val="22"/>
        </w:rPr>
      </w:pPr>
      <w:r w:rsidRPr="00243656">
        <w:rPr>
          <w:sz w:val="22"/>
        </w:rPr>
        <w:t>When calculating the</w:t>
      </w:r>
      <w:r w:rsidR="001871D1" w:rsidRPr="00243656">
        <w:rPr>
          <w:sz w:val="22"/>
        </w:rPr>
        <w:t xml:space="preserve"> robin condition part of the K matrix, we use</w:t>
      </w:r>
      <w:r w:rsidRPr="00243656">
        <w:rPr>
          <w:sz w:val="22"/>
        </w:rPr>
        <w:t>d</w:t>
      </w:r>
      <w:r w:rsidR="001871D1" w:rsidRPr="00243656">
        <w:rPr>
          <w:sz w:val="22"/>
        </w:rPr>
        <w:t xml:space="preserve"> the integration formulae for the surface area, and as we know the each surface area is a triangular shape so th</w:t>
      </w:r>
      <w:r w:rsidRPr="00243656">
        <w:rPr>
          <w:sz w:val="22"/>
        </w:rPr>
        <w:t>ere will be three points that make up a face.</w:t>
      </w:r>
      <w:r w:rsidR="001871D1" w:rsidRPr="00243656">
        <w:rPr>
          <w:sz w:val="22"/>
        </w:rPr>
        <w:t xml:space="preserve"> </w:t>
      </w:r>
      <w:r w:rsidRPr="00243656">
        <w:rPr>
          <w:sz w:val="22"/>
        </w:rPr>
        <w:t>I</w:t>
      </w:r>
      <w:r w:rsidR="001871D1" w:rsidRPr="00243656">
        <w:rPr>
          <w:sz w:val="22"/>
        </w:rPr>
        <w:t>n this case the p and q values are in the range from 1 to 3, when p and q values are equal:</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2</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0</m:t>
                  </m:r>
                </m:sup>
              </m:sSubSup>
              <m:r>
                <w:rPr>
                  <w:rFonts w:ascii="Cambria Math" w:hAnsi="Cambria Math"/>
                  <w:sz w:val="22"/>
                </w:rPr>
                <m:t>d</m:t>
              </m:r>
              <m:r>
                <m:rPr>
                  <m:sty m:val="p"/>
                </m:rPr>
                <w:rPr>
                  <w:rFonts w:ascii="Cambria Math" w:hAnsi="Cambria Math"/>
                  <w:sz w:val="22"/>
                </w:rPr>
                <m:t>Γ=</m:t>
              </m:r>
              <m:f>
                <m:fPr>
                  <m:ctrlPr>
                    <w:rPr>
                      <w:rFonts w:ascii="Cambria Math" w:hAnsi="Cambria Math"/>
                      <w:sz w:val="22"/>
                    </w:rPr>
                  </m:ctrlPr>
                </m:fPr>
                <m:num>
                  <m:r>
                    <w:rPr>
                      <w:rFonts w:ascii="Cambria Math" w:hAnsi="Cambria Math"/>
                      <w:sz w:val="22"/>
                    </w:rPr>
                    <m:t>2!2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2+2</m:t>
                      </m:r>
                    </m:e>
                  </m:d>
                  <m:r>
                    <w:rPr>
                      <w:rFonts w:ascii="Cambria Math" w:hAnsi="Cambria Math"/>
                      <w:sz w:val="22"/>
                    </w:rPr>
                    <m:t>!</m:t>
                  </m:r>
                </m:den>
              </m:f>
            </m:e>
          </m:nary>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6</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9263A6" w:rsidP="001871D1">
      <w:pPr>
        <w:rPr>
          <w:sz w:val="22"/>
        </w:rPr>
      </w:pPr>
      <w:r w:rsidRPr="00243656">
        <w:rPr>
          <w:sz w:val="22"/>
        </w:rPr>
        <w:t>A</w:t>
      </w:r>
      <w:r w:rsidR="001871D1" w:rsidRPr="00243656">
        <w:rPr>
          <w:sz w:val="22"/>
        </w:rPr>
        <w:t>nd when p and q are not equal:</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1</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1</m:t>
                  </m:r>
                </m:sup>
              </m:sSubSup>
              <m:r>
                <w:rPr>
                  <w:rFonts w:ascii="Cambria Math" w:hAnsi="Cambria Math"/>
                  <w:sz w:val="22"/>
                </w:rPr>
                <m:t>d</m:t>
              </m:r>
              <m:r>
                <m:rPr>
                  <m:sty m:val="p"/>
                </m:rPr>
                <w:rPr>
                  <w:rFonts w:ascii="Cambria Math" w:hAnsi="Cambria Math"/>
                  <w:sz w:val="22"/>
                </w:rPr>
                <m:t>Γ=</m:t>
              </m:r>
              <m:f>
                <m:fPr>
                  <m:ctrlPr>
                    <w:rPr>
                      <w:rFonts w:ascii="Cambria Math" w:hAnsi="Cambria Math"/>
                      <w:sz w:val="22"/>
                    </w:rPr>
                  </m:ctrlPr>
                </m:fPr>
                <m:num>
                  <m:r>
                    <w:rPr>
                      <w:rFonts w:ascii="Cambria Math" w:hAnsi="Cambria Math"/>
                      <w:sz w:val="22"/>
                    </w:rPr>
                    <m:t>1!1!2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1+1+2</m:t>
                      </m:r>
                    </m:e>
                  </m:d>
                  <m:r>
                    <w:rPr>
                      <w:rFonts w:ascii="Cambria Math" w:hAnsi="Cambria Math"/>
                      <w:sz w:val="22"/>
                    </w:rPr>
                    <m:t>!</m:t>
                  </m:r>
                </m:den>
              </m:f>
            </m:e>
          </m:nary>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12</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9263A6" w:rsidP="001871D1">
      <w:pPr>
        <w:rPr>
          <w:sz w:val="22"/>
        </w:rPr>
      </w:pPr>
      <w:r w:rsidRPr="00243656">
        <w:rPr>
          <w:sz w:val="22"/>
        </w:rPr>
        <w:t>A</w:t>
      </w:r>
      <w:r w:rsidR="001871D1" w:rsidRPr="00243656">
        <w:rPr>
          <w:sz w:val="22"/>
        </w:rPr>
        <w:t>nd the matrix of the shape func</w:t>
      </w:r>
      <w:r w:rsidRPr="00243656">
        <w:rPr>
          <w:sz w:val="22"/>
        </w:rPr>
        <w:t xml:space="preserve">tion will be the 3 by 3 matrix, </w:t>
      </w:r>
      <w:r w:rsidR="001871D1" w:rsidRPr="00243656">
        <w:rPr>
          <w:sz w:val="22"/>
        </w:rPr>
        <w:t>so this part of the matrix will</w:t>
      </w:r>
      <w:r w:rsidRPr="00243656">
        <w:rPr>
          <w:sz w:val="22"/>
        </w:rPr>
        <w:t xml:space="preserve"> be </w:t>
      </w:r>
    </w:p>
    <w:p w:rsidR="001871D1" w:rsidRPr="00243656" w:rsidRDefault="00D7212C" w:rsidP="001871D1">
      <w:pPr>
        <w:rPr>
          <w:sz w:val="22"/>
        </w:rPr>
      </w:pPr>
      <m:oMathPara>
        <m:oMath>
          <m:f>
            <m:fPr>
              <m:ctrlPr>
                <w:rPr>
                  <w:rFonts w:ascii="Cambria Math" w:hAnsi="Cambria Math"/>
                  <w:i/>
                  <w:sz w:val="22"/>
                </w:rPr>
              </m:ctrlPr>
            </m:fPr>
            <m:num>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r>
                <w:rPr>
                  <w:rFonts w:ascii="Cambria Math" w:hAnsi="Cambria Math"/>
                  <w:sz w:val="22"/>
                </w:rPr>
                <m:t>12</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2</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2</m:t>
                    </m:r>
                  </m:e>
                </m:mr>
              </m:m>
            </m:e>
          </m:d>
        </m:oMath>
      </m:oMathPara>
    </w:p>
    <w:p w:rsidR="001871D1" w:rsidRPr="00243656" w:rsidRDefault="009263A6" w:rsidP="001871D1">
      <w:pPr>
        <w:rPr>
          <w:sz w:val="22"/>
        </w:rPr>
      </w:pPr>
      <w:r w:rsidRPr="00243656">
        <w:rPr>
          <w:sz w:val="22"/>
        </w:rPr>
        <w:t>- for</w:t>
      </w:r>
      <w:r w:rsidR="001871D1" w:rsidRPr="00243656">
        <w:rPr>
          <w:sz w:val="22"/>
        </w:rPr>
        <w:t xml:space="preserve"> the </w:t>
      </w:r>
      <m:oMath>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e=1</m:t>
            </m:r>
          </m:sub>
          <m:sup>
            <m:r>
              <w:rPr>
                <w:rFonts w:ascii="Cambria Math" w:hAnsi="Cambria Math"/>
                <w:sz w:val="22"/>
              </w:rPr>
              <m:t>Ne</m:t>
            </m:r>
          </m:sup>
          <m:e>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w:rPr>
                    <w:rFonts w:ascii="Cambria Math" w:hAnsi="Cambria Math"/>
                    <w:sz w:val="22"/>
                  </w:rPr>
                  <m:t>k</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e>
            </m:nary>
            <m:r>
              <w:rPr>
                <w:rFonts w:ascii="Cambria Math" w:hAnsi="Cambria Math"/>
                <w:sz w:val="22"/>
              </w:rPr>
              <m:t>d</m:t>
            </m:r>
            <m:r>
              <m:rPr>
                <m:sty m:val="p"/>
              </m:rPr>
              <w:rPr>
                <w:rFonts w:ascii="Cambria Math" w:hAnsi="Cambria Math"/>
                <w:sz w:val="22"/>
              </w:rPr>
              <m:t>Ω</m:t>
            </m:r>
          </m:e>
        </m:nary>
      </m:oMath>
      <w:r w:rsidRPr="00243656">
        <w:rPr>
          <w:rFonts w:eastAsiaTheme="minorEastAsia"/>
          <w:sz w:val="22"/>
        </w:rPr>
        <w:t xml:space="preserve"> </w:t>
      </w:r>
      <w:r w:rsidRPr="00243656">
        <w:rPr>
          <w:sz w:val="22"/>
        </w:rPr>
        <w:t>part of the K matrix. Taken from lecture notes o</w:t>
      </w:r>
      <w:r w:rsidR="001871D1" w:rsidRPr="00243656">
        <w:rPr>
          <w:sz w:val="22"/>
        </w:rPr>
        <w:t xml:space="preserve">n page 349, to </w:t>
      </w:r>
      <w:r w:rsidRPr="00243656">
        <w:rPr>
          <w:sz w:val="22"/>
        </w:rPr>
        <w:t>calculate</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oMath>
      <w:r w:rsidRPr="00243656">
        <w:rPr>
          <w:sz w:val="22"/>
        </w:rPr>
        <w:t>, the above</w:t>
      </w:r>
      <w:r w:rsidR="001871D1" w:rsidRPr="00243656">
        <w:rPr>
          <w:sz w:val="22"/>
        </w:rPr>
        <w:t xml:space="preserve"> will follow the following derivations:</w:t>
      </w:r>
    </w:p>
    <w:p w:rsidR="001871D1" w:rsidRDefault="001871D1" w:rsidP="009263A6">
      <w:pPr>
        <w:jc w:val="center"/>
      </w:pPr>
      <w:r>
        <w:rPr>
          <w:noProof/>
          <w:lang w:val="en-AU" w:eastAsia="en-AU"/>
        </w:rPr>
        <w:lastRenderedPageBreak/>
        <w:drawing>
          <wp:inline distT="0" distB="0" distL="0" distR="0" wp14:anchorId="2D4F416C" wp14:editId="548D9CDB">
            <wp:extent cx="4102100" cy="4864100"/>
            <wp:effectExtent l="171450" t="171450" r="374650" b="355600"/>
            <wp:docPr id="1" name="图片 1" descr="Macintosh HD:Users:chengsida:Downloads:der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ngsida:Downloads:derivation.jp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102100" cy="4864100"/>
                    </a:xfrm>
                    <a:prstGeom prst="rect">
                      <a:avLst/>
                    </a:prstGeom>
                    <a:ln>
                      <a:noFill/>
                    </a:ln>
                    <a:effectLst>
                      <a:outerShdw blurRad="292100" dist="139700" dir="2700000" algn="tl" rotWithShape="0">
                        <a:srgbClr val="333333">
                          <a:alpha val="65000"/>
                        </a:srgbClr>
                      </a:outerShdw>
                    </a:effectLst>
                  </pic:spPr>
                </pic:pic>
              </a:graphicData>
            </a:graphic>
          </wp:inline>
        </w:drawing>
      </w: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1871D1" w:rsidRPr="00243656" w:rsidRDefault="00243656" w:rsidP="001871D1">
      <w:pPr>
        <w:rPr>
          <w:sz w:val="22"/>
        </w:rPr>
      </w:pPr>
      <w:r w:rsidRPr="00243656">
        <w:rPr>
          <w:sz w:val="22"/>
        </w:rPr>
        <w:lastRenderedPageBreak/>
        <w:t>T</w:t>
      </w:r>
      <w:r w:rsidR="001871D1" w:rsidRPr="00243656">
        <w:rPr>
          <w:rFonts w:hint="eastAsia"/>
          <w:sz w:val="22"/>
        </w:rPr>
        <w:t xml:space="preserve">o </w:t>
      </w:r>
      <w:r w:rsidR="001871D1" w:rsidRPr="00243656">
        <w:rPr>
          <w:sz w:val="22"/>
        </w:rPr>
        <w:t xml:space="preserve">simplify </w:t>
      </w:r>
      <w:r w:rsidR="003F361D">
        <w:rPr>
          <w:sz w:val="22"/>
        </w:rPr>
        <w:t>our effort</w:t>
      </w:r>
      <w:r w:rsidR="001871D1" w:rsidRPr="00243656">
        <w:rPr>
          <w:sz w:val="22"/>
        </w:rPr>
        <w:t xml:space="preserve"> </w:t>
      </w:r>
      <w:r w:rsidR="003F361D">
        <w:rPr>
          <w:sz w:val="22"/>
        </w:rPr>
        <w:t>whilst</w:t>
      </w:r>
      <w:r w:rsidR="001871D1" w:rsidRPr="00243656">
        <w:rPr>
          <w:sz w:val="22"/>
        </w:rPr>
        <w:t xml:space="preserve"> coding, we </w:t>
      </w:r>
      <w:r w:rsidRPr="00243656">
        <w:rPr>
          <w:sz w:val="22"/>
        </w:rPr>
        <w:t>also</w:t>
      </w:r>
      <w:r w:rsidR="001871D1" w:rsidRPr="00243656">
        <w:rPr>
          <w:sz w:val="22"/>
        </w:rPr>
        <w:t xml:space="preserve"> ma</w:t>
      </w:r>
      <w:r w:rsidRPr="00243656">
        <w:rPr>
          <w:sz w:val="22"/>
        </w:rPr>
        <w:t>de</w:t>
      </w:r>
      <w:r w:rsidR="001871D1" w:rsidRPr="00243656">
        <w:rPr>
          <w:sz w:val="22"/>
        </w:rPr>
        <w:t xml:space="preserve"> a G matrix that w</w:t>
      </w:r>
      <w:r w:rsidRPr="00243656">
        <w:rPr>
          <w:sz w:val="22"/>
        </w:rPr>
        <w:t>ould</w:t>
      </w:r>
      <w:r w:rsidR="001871D1" w:rsidRPr="00243656">
        <w:rPr>
          <w:sz w:val="22"/>
        </w:rPr>
        <w:t xml:space="preserve"> perform all of the elements calculati</w:t>
      </w:r>
      <w:r w:rsidRPr="00243656">
        <w:rPr>
          <w:sz w:val="22"/>
        </w:rPr>
        <w:t xml:space="preserve">on of each point of the element. Thus, </w:t>
      </w:r>
      <w:r w:rsidR="001871D1" w:rsidRPr="00243656">
        <w:rPr>
          <w:sz w:val="22"/>
        </w:rPr>
        <w:t xml:space="preserve"> the G matrix for the tetrahedron element is given by:</w:t>
      </w: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G=</w:t>
      </w: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[((y(4)-y(2))*(z(3)-z(2))-(y(3)-y(2))*(z(4)-z(2))), ((y(3)-y(1))*(z(4)-z(3))-(y(3)-y(4))*(z(1)-z(3))), ((y(2)-y(4))*(z(1)-z(4))-(y(1)-y(4))*(z(2)-z(4))), ((y(1)-y(3))*(z(2)-z(1))-(y(1)-y(2))*(z(3)-z(1)));</w:t>
      </w:r>
    </w:p>
    <w:p w:rsidR="001871D1" w:rsidRPr="00243656" w:rsidRDefault="001871D1" w:rsidP="00243656">
      <w:pPr>
        <w:pStyle w:val="PlainText"/>
        <w:ind w:left="720"/>
        <w:jc w:val="left"/>
        <w:rPr>
          <w:rFonts w:hAnsi="SimSun"/>
          <w:sz w:val="22"/>
          <w:szCs w:val="22"/>
        </w:rPr>
      </w:pP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((x(3)-x(2))*(z(4)-z(2))-(x(4)-x(2))*(z(3)-z(2))), ((x(4)-x(3))*(z(3)-z(1))-(x(1)-x(3))*(z(3)-z(4))), ((x(1)-x(4))*(z(2)-z(4))-(x(2)-x(4))*(z(1)-z(4))), ((x(2)-x(1))*(z(1)-z(3))-(x(3)-x(1))*(z(1)-z(2)));</w:t>
      </w:r>
    </w:p>
    <w:p w:rsidR="001871D1" w:rsidRPr="00243656" w:rsidRDefault="001871D1" w:rsidP="00243656">
      <w:pPr>
        <w:pStyle w:val="PlainText"/>
        <w:ind w:left="720"/>
        <w:jc w:val="left"/>
        <w:rPr>
          <w:rFonts w:hAnsi="SimSun"/>
          <w:sz w:val="22"/>
          <w:szCs w:val="22"/>
        </w:rPr>
      </w:pP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((x(4)-x(2))*(y(3)-y(2))-(x(3)-x(2))*(y(4)-y(2))), ((x(3)-x(1))*(y(4)-y(3))-(x(3)-x(4))*(y(1)-y(3))), ((x(2)-x(4))*(y(1)-y(4))-(x(1)-x(4))*(y(2)-y(4))), ((x(1)-x(3))*(y(2)-y(1))-(x(1)-x(2))*(y(3)-y(1)))];</w:t>
      </w:r>
    </w:p>
    <w:p w:rsidR="001871D1" w:rsidRPr="00243656" w:rsidRDefault="001871D1" w:rsidP="001871D1">
      <w:pPr>
        <w:rPr>
          <w:sz w:val="22"/>
        </w:rPr>
      </w:pPr>
    </w:p>
    <w:p w:rsidR="001871D1" w:rsidRPr="00243656" w:rsidRDefault="00243656" w:rsidP="001871D1">
      <w:pPr>
        <w:rPr>
          <w:sz w:val="22"/>
        </w:rPr>
      </w:pPr>
      <w:r w:rsidRPr="00243656">
        <w:rPr>
          <w:sz w:val="22"/>
        </w:rPr>
        <w:t>I</w:t>
      </w:r>
      <w:r w:rsidR="001871D1" w:rsidRPr="00243656">
        <w:rPr>
          <w:sz w:val="22"/>
        </w:rPr>
        <w:t>n the loop</w:t>
      </w:r>
      <w:r w:rsidRPr="00243656">
        <w:rPr>
          <w:sz w:val="22"/>
        </w:rPr>
        <w:t xml:space="preserve">, p and q will represent two points in the element and </w:t>
      </w:r>
      <w:r w:rsidR="001871D1" w:rsidRPr="00243656">
        <w:rPr>
          <w:sz w:val="22"/>
        </w:rPr>
        <w:t xml:space="preserve">the calculation for each element of this part </w:t>
      </w:r>
      <m:oMath>
        <m:nary>
          <m:naryPr>
            <m:chr m:val="∑"/>
            <m:limLoc m:val="undOvr"/>
            <m:ctrlPr>
              <w:rPr>
                <w:rFonts w:ascii="Cambria Math" w:hAnsi="Cambria Math"/>
                <w:i/>
                <w:sz w:val="22"/>
              </w:rPr>
            </m:ctrlPr>
          </m:naryPr>
          <m:sub>
            <m:r>
              <w:rPr>
                <w:rFonts w:ascii="Cambria Math" w:hAnsi="Cambria Math"/>
                <w:sz w:val="22"/>
              </w:rPr>
              <m:t>e=1</m:t>
            </m:r>
          </m:sub>
          <m:sup>
            <m:r>
              <w:rPr>
                <w:rFonts w:ascii="Cambria Math" w:hAnsi="Cambria Math"/>
                <w:sz w:val="22"/>
              </w:rPr>
              <m:t>Ne</m:t>
            </m:r>
          </m:sup>
          <m:e>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e>
            </m:nary>
            <m:r>
              <w:rPr>
                <w:rFonts w:ascii="Cambria Math" w:hAnsi="Cambria Math"/>
                <w:sz w:val="22"/>
              </w:rPr>
              <m:t>d</m:t>
            </m:r>
            <m:r>
              <m:rPr>
                <m:sty m:val="p"/>
              </m:rPr>
              <w:rPr>
                <w:rFonts w:ascii="Cambria Math" w:hAnsi="Cambria Math"/>
                <w:sz w:val="22"/>
              </w:rPr>
              <m:t>Ω</m:t>
            </m:r>
          </m:e>
        </m:nary>
      </m:oMath>
      <w:r w:rsidRPr="00243656">
        <w:rPr>
          <w:sz w:val="22"/>
        </w:rPr>
        <w:t xml:space="preserve"> would</w:t>
      </w:r>
      <w:r w:rsidR="001871D1" w:rsidRPr="00243656">
        <w:rPr>
          <w:sz w:val="22"/>
        </w:rPr>
        <w:t xml:space="preserve"> be:</w:t>
      </w:r>
    </w:p>
    <w:p w:rsidR="001871D1" w:rsidRPr="00243656" w:rsidRDefault="00243656" w:rsidP="001871D1">
      <w:pPr>
        <w:rPr>
          <w:sz w:val="22"/>
        </w:rPr>
      </w:pPr>
      <w:r w:rsidRPr="00243656">
        <w:rPr>
          <w:sz w:val="22"/>
        </w:rPr>
        <w:t>L</w:t>
      </w:r>
      <w:r w:rsidR="001871D1" w:rsidRPr="00243656">
        <w:rPr>
          <w:sz w:val="22"/>
        </w:rPr>
        <w:t>ooping all 4 points in the element for p from 1 to 4 and q from 1 to 4</w:t>
      </w:r>
    </w:p>
    <w:p w:rsidR="001871D1" w:rsidRPr="00243656" w:rsidRDefault="001871D1" w:rsidP="001871D1">
      <w:pPr>
        <w:pStyle w:val="PlainText"/>
        <w:rPr>
          <w:rFonts w:hAnsi="SimSun"/>
          <w:sz w:val="22"/>
          <w:szCs w:val="22"/>
        </w:rPr>
      </w:pPr>
      <w:r w:rsidRPr="00243656">
        <w:rPr>
          <w:rFonts w:hAnsi="SimSun" w:hint="eastAsia"/>
          <w:sz w:val="22"/>
          <w:szCs w:val="22"/>
        </w:rPr>
        <w:t>Gp          = [G(1,p), G(2,p),G(3,p)];</w:t>
      </w:r>
    </w:p>
    <w:p w:rsidR="001871D1" w:rsidRPr="00243656" w:rsidRDefault="001871D1" w:rsidP="001871D1">
      <w:pPr>
        <w:pStyle w:val="PlainText"/>
        <w:rPr>
          <w:rFonts w:hAnsi="SimSun"/>
          <w:sz w:val="22"/>
          <w:szCs w:val="22"/>
        </w:rPr>
      </w:pPr>
      <w:r w:rsidRPr="00243656">
        <w:rPr>
          <w:rFonts w:hAnsi="SimSun" w:hint="eastAsia"/>
          <w:sz w:val="22"/>
          <w:szCs w:val="22"/>
        </w:rPr>
        <w:t>Gq          = [G(1,q), G(2,q),G(3,q)];</w:t>
      </w:r>
    </w:p>
    <w:p w:rsidR="001871D1" w:rsidRPr="00243656" w:rsidRDefault="00D7212C"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r>
                <w:rPr>
                  <w:rFonts w:ascii="Cambria Math" w:hAnsi="Cambria Math"/>
                  <w:sz w:val="22"/>
                </w:rPr>
                <m:t>d</m:t>
              </m:r>
              <m:r>
                <m:rPr>
                  <m:sty m:val="p"/>
                </m:rPr>
                <w:rPr>
                  <w:rFonts w:ascii="Cambria Math" w:hAnsi="Cambria Math"/>
                  <w:sz w:val="22"/>
                </w:rPr>
                <m:t>Ω</m:t>
              </m:r>
            </m:e>
          </m:nary>
          <m:r>
            <w:rPr>
              <w:rFonts w:ascii="Cambria Math" w:hAnsi="Cambria Math"/>
              <w:sz w:val="22"/>
            </w:rPr>
            <m:t>=</m:t>
          </m:r>
          <m:r>
            <m:rPr>
              <m:sty m:val="p"/>
            </m:rPr>
            <w:rPr>
              <w:rFonts w:ascii="Cambria Math" w:eastAsia="SimSun" w:hAnsi="Cambria Math" w:hint="eastAsia"/>
              <w:sz w:val="22"/>
            </w:rPr>
            <m:t>(Gp</m:t>
          </m:r>
          <m:r>
            <m:rPr>
              <m:sty m:val="p"/>
            </m:rPr>
            <w:rPr>
              <w:rFonts w:ascii="Cambria Math" w:eastAsia="SimSun" w:hAnsi="Cambria Math"/>
              <w:sz w:val="22"/>
            </w:rPr>
            <m:t>∙</m:t>
          </m:r>
          <m:r>
            <m:rPr>
              <m:sty m:val="p"/>
            </m:rPr>
            <w:rPr>
              <w:rFonts w:ascii="Cambria Math" w:eastAsia="SimSun" w:hAnsi="Cambria Math" w:hint="eastAsia"/>
              <w:sz w:val="22"/>
            </w:rPr>
            <m:t>Gq)/(36</m:t>
          </m:r>
          <m:r>
            <m:rPr>
              <m:sty m:val="p"/>
            </m:rPr>
            <w:rPr>
              <w:rFonts w:ascii="Cambria Math" w:eastAsia="SimSun" w:hAnsi="Cambria Math"/>
              <w:sz w:val="22"/>
            </w:rPr>
            <m:t>Ω</m:t>
          </m:r>
          <m:r>
            <m:rPr>
              <m:sty m:val="p"/>
            </m:rPr>
            <w:rPr>
              <w:rFonts w:ascii="Cambria Math" w:eastAsia="SimSun" w:hAnsi="Cambria Math" w:hint="eastAsia"/>
              <w:sz w:val="22"/>
            </w:rPr>
            <m:t>)</m:t>
          </m:r>
        </m:oMath>
      </m:oMathPara>
    </w:p>
    <w:p w:rsidR="001871D1" w:rsidRPr="00243656" w:rsidRDefault="001871D1" w:rsidP="001871D1">
      <w:pPr>
        <w:rPr>
          <w:sz w:val="22"/>
        </w:rPr>
      </w:pPr>
      <w:r w:rsidRPr="00243656">
        <w:rPr>
          <w:sz w:val="22"/>
        </w:rPr>
        <w:t>for calculating</w:t>
      </w:r>
      <w:r w:rsidR="00243656" w:rsidRPr="00243656">
        <w:rPr>
          <w:sz w:val="22"/>
        </w:rPr>
        <w:t xml:space="preserve"> the weight function of s where we only included</w:t>
      </w:r>
      <w:r w:rsidRPr="00243656">
        <w:rPr>
          <w:sz w:val="22"/>
        </w:rPr>
        <w:t xml:space="preserve"> the shape integration formulae:</w:t>
      </w:r>
    </w:p>
    <w:p w:rsidR="001871D1" w:rsidRPr="00243656" w:rsidRDefault="00D7212C" w:rsidP="001871D1">
      <w:pPr>
        <w:jc w:val="cente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d</m:t>
              </m:r>
              <m:r>
                <m:rPr>
                  <m:sty m:val="p"/>
                </m:rPr>
                <w:rPr>
                  <w:rFonts w:ascii="Cambria Math" w:hAnsi="Cambria Math"/>
                  <w:sz w:val="22"/>
                </w:rPr>
                <m:t>Γ</m:t>
              </m:r>
            </m:e>
          </m:nary>
          <m:r>
            <w:rPr>
              <w:rFonts w:ascii="Cambria Math" w:hAnsi="Cambria Math"/>
              <w:sz w:val="22"/>
            </w:rPr>
            <m:t>=</m:t>
          </m:r>
          <m:f>
            <m:fPr>
              <m:ctrlPr>
                <w:rPr>
                  <w:rFonts w:ascii="Cambria Math" w:hAnsi="Cambria Math"/>
                  <w:sz w:val="22"/>
                </w:rPr>
              </m:ctrlPr>
            </m:fPr>
            <m:num>
              <m:r>
                <w:rPr>
                  <w:rFonts w:ascii="Cambria Math" w:hAnsi="Cambria Math"/>
                  <w:sz w:val="22"/>
                </w:rPr>
                <m:t>1!2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1+2</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3</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1871D1" w:rsidP="001871D1">
      <w:pPr>
        <w:rPr>
          <w:sz w:val="22"/>
        </w:rPr>
      </w:pPr>
      <w:r w:rsidRPr="00243656">
        <w:rPr>
          <w:sz w:val="22"/>
        </w:rPr>
        <w:t>The final part of</w:t>
      </w:r>
      <w:r w:rsidR="00243656" w:rsidRPr="00243656">
        <w:rPr>
          <w:sz w:val="22"/>
        </w:rPr>
        <w:t xml:space="preserve"> the derivation before coding was</w:t>
      </w:r>
      <w:r w:rsidRPr="00243656">
        <w:rPr>
          <w:sz w:val="22"/>
        </w:rPr>
        <w:t xml:space="preserve"> to calculate the volume of tetrahedron element and face areas of ea</w:t>
      </w:r>
      <w:r w:rsidR="00243656" w:rsidRPr="00243656">
        <w:rPr>
          <w:sz w:val="22"/>
        </w:rPr>
        <w:t>ch face in the element</w:t>
      </w:r>
      <w:r w:rsidRPr="00243656">
        <w:rPr>
          <w:sz w:val="22"/>
        </w:rPr>
        <w:t>:</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Area of a triangular element with coordinates</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(x1, y1, z1), (x2, y2, z2), (x3, y3, z3):</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lastRenderedPageBreak/>
        <w:t>Gamma = sqrt(((y2-y1)*(z3-z1) - (z2-z1)*(y3-y1))^</w:t>
      </w:r>
      <w:r w:rsidRPr="00243656">
        <w:rPr>
          <w:rFonts w:ascii="Menlo Regular" w:hAnsi="Menlo Regular" w:cs="Menlo Regular"/>
          <w:color w:val="1C00CF"/>
          <w:sz w:val="22"/>
        </w:rPr>
        <w:t>2</w:t>
      </w:r>
      <w:r w:rsidRPr="00243656">
        <w:rPr>
          <w:rFonts w:ascii="Menlo Regular" w:hAnsi="Menlo Regular" w:cs="Menlo Regular"/>
          <w:color w:val="000000"/>
          <w:sz w:val="22"/>
        </w:rPr>
        <w:t xml:space="preserve"> ...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((z2-z1)*(x3-x1) - (x2-x1)*(z3-z1))^</w:t>
      </w:r>
      <w:r w:rsidRPr="00243656">
        <w:rPr>
          <w:rFonts w:ascii="Menlo Regular" w:hAnsi="Menlo Regular" w:cs="Menlo Regular"/>
          <w:color w:val="1C00CF"/>
          <w:sz w:val="22"/>
        </w:rPr>
        <w:t>2</w:t>
      </w:r>
      <w:r w:rsidRPr="00243656">
        <w:rPr>
          <w:rFonts w:ascii="Menlo Regular" w:hAnsi="Menlo Regular" w:cs="Menlo Regular"/>
          <w:color w:val="000000"/>
          <w:sz w:val="22"/>
        </w:rPr>
        <w:t xml:space="preserve">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((x2-x1)*(y3-y1) - (y2-y1)*(x3-x1))^</w:t>
      </w:r>
      <w:r w:rsidRPr="00243656">
        <w:rPr>
          <w:rFonts w:ascii="Menlo Regular" w:hAnsi="Menlo Regular" w:cs="Menlo Regular"/>
          <w:color w:val="1C00CF"/>
          <w:sz w:val="22"/>
        </w:rPr>
        <w:t>2</w:t>
      </w:r>
      <w:r w:rsidRPr="00243656">
        <w:rPr>
          <w:rFonts w:ascii="Menlo Regular" w:hAnsi="Menlo Regular" w:cs="Menlo Regular"/>
          <w:color w:val="000000"/>
          <w:sz w:val="22"/>
        </w:rPr>
        <w:t>)/</w:t>
      </w:r>
      <w:r w:rsidRPr="00243656">
        <w:rPr>
          <w:rFonts w:ascii="Menlo Regular" w:hAnsi="Menlo Regular" w:cs="Menlo Regular"/>
          <w:color w:val="1C00CF"/>
          <w:sz w:val="22"/>
        </w:rPr>
        <w:t>2</w:t>
      </w:r>
      <w:r w:rsidRPr="00243656">
        <w:rPr>
          <w:rFonts w:ascii="Menlo Regular" w:hAnsi="Menlo Regular" w:cs="Menlo Regular"/>
          <w:color w:val="000000"/>
          <w:sz w:val="22"/>
        </w:rPr>
        <w:t>;</w:t>
      </w:r>
    </w:p>
    <w:p w:rsidR="001871D1" w:rsidRPr="00243656" w:rsidRDefault="001871D1" w:rsidP="00243656">
      <w:pPr>
        <w:ind w:left="1440"/>
        <w:rPr>
          <w:sz w:val="22"/>
        </w:rPr>
      </w:pPr>
      <w:r w:rsidRPr="00243656">
        <w:rPr>
          <w:sz w:val="22"/>
        </w:rPr>
        <w:t>and</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Volume of a tetrahedral element with coordinates</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(x1, y1, z1), (x2, y2, z2), (x3, y3, z3), (x4, y4, z4):</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Omega = abs( x1*y2*z3 - x1*y3*z2 - x2*y1*z3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x2*y3*z1 + x3*y1*z2 - x3*y2*z1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x1*y2*z4 + x1*y4*z2 + x2*y1*z4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x2*y4*z1 - x4*y1*z2 + x4*y2*z1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x1*y3*z4 - x1*y4*z3 - x3*y1*z4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x3*y4*z1 + x4*y1*z3 - x4*y3*z1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x2*y3*z4 + x2*y4*z3 + x3*y2*z4 ...</w:t>
      </w:r>
    </w:p>
    <w:p w:rsidR="001871D1" w:rsidRPr="00243656" w:rsidRDefault="001871D1" w:rsidP="00243656">
      <w:pPr>
        <w:ind w:left="1440"/>
        <w:rPr>
          <w:sz w:val="22"/>
        </w:rPr>
      </w:pPr>
      <w:r w:rsidRPr="00243656">
        <w:rPr>
          <w:rFonts w:ascii="Menlo Regular" w:hAnsi="Menlo Regular" w:cs="Menlo Regular"/>
          <w:color w:val="000000"/>
          <w:sz w:val="22"/>
        </w:rPr>
        <w:t xml:space="preserve">           - x3*y4*z2 - x4*y2*z3 + x4*y3*z2 ) /</w:t>
      </w:r>
      <w:r w:rsidRPr="00243656">
        <w:rPr>
          <w:rFonts w:ascii="Menlo Regular" w:hAnsi="Menlo Regular" w:cs="Menlo Regular"/>
          <w:color w:val="1C00CF"/>
          <w:sz w:val="22"/>
        </w:rPr>
        <w:t>6</w:t>
      </w:r>
      <w:r w:rsidRPr="00243656">
        <w:rPr>
          <w:rFonts w:ascii="Menlo Regular" w:hAnsi="Menlo Regular" w:cs="Menlo Regular"/>
          <w:color w:val="000000"/>
          <w:sz w:val="22"/>
        </w:rPr>
        <w:t>;</w:t>
      </w:r>
    </w:p>
    <w:p w:rsidR="00243656" w:rsidRDefault="00243656" w:rsidP="00243656">
      <w:pPr>
        <w:ind w:left="1440"/>
        <w:rPr>
          <w:sz w:val="22"/>
        </w:rPr>
      </w:pPr>
    </w:p>
    <w:p w:rsidR="00243656" w:rsidRDefault="00243656" w:rsidP="00243656">
      <w:pPr>
        <w:ind w:left="1440"/>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3F361D" w:rsidRDefault="003F361D" w:rsidP="00243656">
      <w:pPr>
        <w:rPr>
          <w:sz w:val="22"/>
        </w:rPr>
      </w:pPr>
    </w:p>
    <w:p w:rsidR="00243656" w:rsidRDefault="00243656" w:rsidP="00243656">
      <w:pPr>
        <w:rPr>
          <w:sz w:val="22"/>
        </w:rPr>
      </w:pPr>
    </w:p>
    <w:p w:rsidR="00243656" w:rsidRDefault="00243656" w:rsidP="00243656">
      <w:pPr>
        <w:rPr>
          <w:sz w:val="22"/>
        </w:rPr>
      </w:pPr>
    </w:p>
    <w:p w:rsidR="00BC4B60" w:rsidRDefault="00BC4B60" w:rsidP="00FF2024">
      <w:pPr>
        <w:pStyle w:val="Heading2"/>
      </w:pPr>
      <w:r>
        <w:lastRenderedPageBreak/>
        <w:t>MATLAB ANALYSIS:</w:t>
      </w:r>
    </w:p>
    <w:p w:rsidR="00BC4B60" w:rsidRDefault="00BC4B60" w:rsidP="00BC4B60">
      <w:pPr>
        <w:jc w:val="both"/>
      </w:pPr>
      <w:r>
        <w:t>After discretize the original equation by Finite Element Method, the ODE of the original equation will be solved by implicit Euler’s method. In the MATLAB analysis, the discretized format of the original equation will be in the form of:</w:t>
      </w:r>
    </w:p>
    <w:p w:rsidR="00BC4B60" w:rsidRPr="00F77DEC" w:rsidRDefault="00BC4B60" w:rsidP="00BC4B60">
      <w:pPr>
        <w:jc w:val="both"/>
      </w:pPr>
      <m:oMathPara>
        <m:oMath>
          <m:r>
            <w:rPr>
              <w:rFonts w:ascii="Cambria Math" w:hAnsi="Cambria Math"/>
            </w:rPr>
            <m:t>M</m:t>
          </m:r>
          <m:f>
            <m:fPr>
              <m:ctrlPr>
                <w:rPr>
                  <w:rFonts w:ascii="Cambria Math" w:eastAsiaTheme="minorEastAsia" w:hAnsi="Cambria Math"/>
                  <w:i/>
                  <w:kern w:val="2"/>
                  <w:sz w:val="24"/>
                  <w:szCs w:val="24"/>
                  <w:lang w:eastAsia="zh-CN"/>
                </w:rPr>
              </m:ctrlPr>
            </m:fPr>
            <m:num>
              <m:r>
                <w:rPr>
                  <w:rFonts w:ascii="Cambria Math" w:hAnsi="Cambria Math"/>
                </w:rPr>
                <m:t>dT</m:t>
              </m:r>
            </m:num>
            <m:den>
              <m:r>
                <w:rPr>
                  <w:rFonts w:ascii="Cambria Math" w:hAnsi="Cambria Math"/>
                </w:rPr>
                <m:t>dt</m:t>
              </m:r>
            </m:den>
          </m:f>
          <m:r>
            <w:rPr>
              <w:rFonts w:ascii="Cambria Math" w:hAnsi="Cambria Math"/>
            </w:rPr>
            <m:t>=KT+s</m:t>
          </m:r>
        </m:oMath>
      </m:oMathPara>
    </w:p>
    <w:p w:rsidR="00BC4B60" w:rsidRDefault="00BC4B60" w:rsidP="00BC4B60">
      <w:pPr>
        <w:jc w:val="both"/>
      </w:pPr>
      <w:r>
        <w:t>M, K and s will be constructed in the CPU_HEAT function by looping over all of the tetrahedron elements with analysis on the boundary conditions.</w:t>
      </w:r>
    </w:p>
    <w:p w:rsidR="00BC4B60" w:rsidRDefault="00BC4B60" w:rsidP="00BC4B60">
      <w:pPr>
        <w:jc w:val="both"/>
      </w:pPr>
      <w:r>
        <w:t xml:space="preserve">The first part of the MATLAB analysis is to write a function that can return M, K and s values. Initially, the volume of each tetrahedron element and surface area of each surface are calculated and stored in arrays. Then M and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e>
            </m:nary>
            <m:r>
              <w:rPr>
                <w:rFonts w:ascii="Cambria Math" w:hAnsi="Cambria Math"/>
              </w:rPr>
              <m:t>d</m:t>
            </m:r>
            <m:r>
              <m:rPr>
                <m:sty m:val="p"/>
              </m:rPr>
              <w:rPr>
                <w:rFonts w:ascii="Cambria Math" w:hAnsi="Cambria Math"/>
              </w:rPr>
              <m:t>Ω</m:t>
            </m:r>
          </m:e>
        </m:nary>
      </m:oMath>
      <w:r>
        <w:t xml:space="preserve"> part of the K will be calculated by looping around all elements and based on the geometrical information of that particular element. </w:t>
      </w:r>
    </w:p>
    <w:p w:rsidR="00BC4B60" w:rsidRDefault="00BC4B60" w:rsidP="00BC4B60">
      <w:pPr>
        <w:jc w:val="both"/>
      </w:pPr>
      <w:r>
        <w:t xml:space="preserve">For the K matrix construction, refer to the derivation section,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w:r>
        <w:t xml:space="preserve"> part is one part of the Robin condition of the CUP fin. With consideration on both the Neumann and Robin boundary faces, the s values and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w:r>
        <w:t xml:space="preserve"> will be calculated by looping all of the faces of the sides with boundary conditions. </w:t>
      </w:r>
    </w:p>
    <w:p w:rsidR="00BC4B60" w:rsidRDefault="00BC4B60" w:rsidP="00BC4B60">
      <w:r>
        <w:t>Implicit Euler’s method is applied in the time marching loop that analyzed the equation from 0s to 100s. By applying Implicit Euler’s method, the equation will be transformed into the form</w:t>
      </w:r>
    </w:p>
    <w:p w:rsidR="00BC4B60" w:rsidRDefault="00D7212C" w:rsidP="00BC4B60">
      <w:pPr>
        <w:jc w:val="center"/>
      </w:pPr>
      <m:oMathPara>
        <m:oMath>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l+1</m:t>
              </m:r>
            </m:sup>
          </m:sSup>
          <m:r>
            <w:rPr>
              <w:rFonts w:ascii="Cambria Math" w:hAnsi="Cambria Math"/>
            </w:rPr>
            <m:t>=</m:t>
          </m:r>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m:t>
              </m:r>
            </m:sup>
          </m:sSup>
          <m:r>
            <w:rPr>
              <w:rFonts w:ascii="Cambria Math" w:hAnsi="Cambria Math"/>
            </w:rPr>
            <m:t>+∆tf(</m:t>
          </m:r>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l+1</m:t>
              </m:r>
            </m:sup>
          </m:sSup>
          <m:r>
            <w:rPr>
              <w:rFonts w:ascii="Cambria Math" w:hAnsi="Cambria Math"/>
            </w:rPr>
            <m:t>,</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l+1</m:t>
              </m:r>
            </m:sup>
          </m:sSup>
          <m:r>
            <w:rPr>
              <w:rFonts w:ascii="Cambria Math" w:hAnsi="Cambria Math"/>
            </w:rPr>
            <m:t>)</m:t>
          </m:r>
        </m:oMath>
      </m:oMathPara>
    </w:p>
    <w:p w:rsidR="00BC4B60" w:rsidRDefault="00BC4B60" w:rsidP="00BC4B60">
      <w:r>
        <w:t>which can be written in the form:</w:t>
      </w:r>
    </w:p>
    <w:p w:rsidR="00BC4B60" w:rsidRPr="000D65A5" w:rsidRDefault="00BC4B60" w:rsidP="00BC4B60">
      <m:oMathPara>
        <m:oMath>
          <m:r>
            <w:rPr>
              <w:rFonts w:ascii="Cambria Math" w:hAnsi="Cambria Math"/>
            </w:rPr>
            <m:t>A</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l+1</m:t>
              </m:r>
            </m:sup>
          </m:sSup>
          <m:r>
            <w:rPr>
              <w:rFonts w:ascii="Cambria Math" w:hAnsi="Cambria Math"/>
            </w:rPr>
            <m:t>=b</m:t>
          </m:r>
        </m:oMath>
      </m:oMathPara>
    </w:p>
    <w:p w:rsidR="00BC4B60" w:rsidRDefault="00BC4B60" w:rsidP="00BC4B60">
      <w:r>
        <w:t xml:space="preserve">And </w:t>
      </w:r>
    </w:p>
    <w:p w:rsidR="00BC4B60" w:rsidRPr="000D65A5" w:rsidRDefault="00BC4B60" w:rsidP="00BC4B60">
      <w:pPr>
        <w:rPr>
          <w:rFonts w:eastAsiaTheme="minorEastAsia"/>
        </w:rPr>
      </w:pPr>
      <m:oMathPara>
        <m:oMath>
          <m:r>
            <w:rPr>
              <w:rFonts w:ascii="Cambria Math" w:hAnsi="Cambria Math"/>
            </w:rPr>
            <m:t>A=M-∆tK</m:t>
          </m:r>
        </m:oMath>
      </m:oMathPara>
    </w:p>
    <w:p w:rsidR="00BC4B60" w:rsidRPr="000D65A5" w:rsidRDefault="00BC4B60" w:rsidP="00BC4B60">
      <m:oMathPara>
        <m:oMath>
          <m:r>
            <w:rPr>
              <w:rFonts w:ascii="Cambria Math" w:hAnsi="Cambria Math"/>
            </w:rPr>
            <m:t>b=M</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m:t>
              </m:r>
            </m:sup>
          </m:sSup>
          <m:r>
            <w:rPr>
              <w:rFonts w:ascii="Cambria Math" w:hAnsi="Cambria Math"/>
            </w:rPr>
            <m:t>+∆t∙s</m:t>
          </m:r>
        </m:oMath>
      </m:oMathPara>
    </w:p>
    <w:p w:rsidR="00BC4B60" w:rsidRDefault="00BC4B60" w:rsidP="00BC4B60">
      <w:r>
        <w:t xml:space="preserve">In the time marching loop T could be caudated from T values from previous time step by calculating T=b/A.  The MATLAB analysis is calculated on the BOX grid and the final result are plotted in figure 1,2 and 3. </w:t>
      </w:r>
    </w:p>
    <w:p w:rsidR="00BC4B60" w:rsidRDefault="00BC4B60" w:rsidP="00BC4B60">
      <w:pPr>
        <w:keepNext/>
      </w:pPr>
      <w:r>
        <w:rPr>
          <w:noProof/>
          <w:lang w:val="en-AU" w:eastAsia="en-AU"/>
        </w:rPr>
        <w:lastRenderedPageBreak/>
        <w:drawing>
          <wp:inline distT="0" distB="0" distL="0" distR="0" wp14:anchorId="5533BCDE" wp14:editId="3CE18310">
            <wp:extent cx="4057650" cy="31428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7650" cy="3142831"/>
                    </a:xfrm>
                    <a:prstGeom prst="rect">
                      <a:avLst/>
                    </a:prstGeom>
                  </pic:spPr>
                </pic:pic>
              </a:graphicData>
            </a:graphic>
          </wp:inline>
        </w:drawing>
      </w:r>
    </w:p>
    <w:p w:rsidR="00BC4B60" w:rsidRDefault="00BC4B60" w:rsidP="00BC4B60">
      <w:pPr>
        <w:pStyle w:val="Caption"/>
      </w:pPr>
      <w:r>
        <w:t xml:space="preserve">Figure </w:t>
      </w:r>
      <w:r w:rsidR="00D7212C">
        <w:fldChar w:fldCharType="begin"/>
      </w:r>
      <w:r w:rsidR="00D7212C">
        <w:instrText xml:space="preserve"> SEQ Figure \* ARABIC </w:instrText>
      </w:r>
      <w:r w:rsidR="00D7212C">
        <w:fldChar w:fldCharType="separate"/>
      </w:r>
      <w:r>
        <w:rPr>
          <w:noProof/>
        </w:rPr>
        <w:t>1</w:t>
      </w:r>
      <w:r w:rsidR="00D7212C">
        <w:rPr>
          <w:noProof/>
        </w:rPr>
        <w:fldChar w:fldCharType="end"/>
      </w:r>
      <w:r>
        <w:t xml:space="preserve"> Neumann boundary plot at t~0s</w:t>
      </w:r>
    </w:p>
    <w:p w:rsidR="00BC4B60" w:rsidRDefault="00BC4B60" w:rsidP="00BC4B60">
      <w:pPr>
        <w:keepNext/>
      </w:pPr>
      <w:r>
        <w:rPr>
          <w:noProof/>
          <w:lang w:val="en-AU" w:eastAsia="en-AU"/>
        </w:rPr>
        <w:drawing>
          <wp:inline distT="0" distB="0" distL="0" distR="0" wp14:anchorId="2F77395E" wp14:editId="0BE08D04">
            <wp:extent cx="4057650" cy="31428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fin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8191" cy="3143250"/>
                    </a:xfrm>
                    <a:prstGeom prst="rect">
                      <a:avLst/>
                    </a:prstGeom>
                  </pic:spPr>
                </pic:pic>
              </a:graphicData>
            </a:graphic>
          </wp:inline>
        </w:drawing>
      </w:r>
    </w:p>
    <w:p w:rsidR="00BC4B60" w:rsidRDefault="00BC4B60" w:rsidP="00BC4B60">
      <w:pPr>
        <w:pStyle w:val="Caption"/>
      </w:pPr>
      <w:r>
        <w:t xml:space="preserve">Figure </w:t>
      </w:r>
      <w:r w:rsidR="00D7212C">
        <w:fldChar w:fldCharType="begin"/>
      </w:r>
      <w:r w:rsidR="00D7212C">
        <w:instrText xml:space="preserve"> SEQ Figure \* ARABIC </w:instrText>
      </w:r>
      <w:r w:rsidR="00D7212C">
        <w:fldChar w:fldCharType="separate"/>
      </w:r>
      <w:r>
        <w:rPr>
          <w:noProof/>
        </w:rPr>
        <w:t>2</w:t>
      </w:r>
      <w:r w:rsidR="00D7212C">
        <w:rPr>
          <w:noProof/>
        </w:rPr>
        <w:fldChar w:fldCharType="end"/>
      </w:r>
      <w:r>
        <w:t xml:space="preserve"> Neumann boundary plot at t=100s</w:t>
      </w:r>
    </w:p>
    <w:p w:rsidR="00BC4B60" w:rsidRDefault="00BC4B60" w:rsidP="00BC4B60">
      <w:pPr>
        <w:keepNext/>
      </w:pPr>
      <w:r>
        <w:rPr>
          <w:noProof/>
          <w:lang w:val="en-AU" w:eastAsia="en-AU"/>
        </w:rPr>
        <w:lastRenderedPageBreak/>
        <w:drawing>
          <wp:inline distT="0" distB="0" distL="0" distR="0" wp14:anchorId="7DC75F03" wp14:editId="6494EC06">
            <wp:extent cx="5486400" cy="3694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maxtemp.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94430"/>
                    </a:xfrm>
                    <a:prstGeom prst="rect">
                      <a:avLst/>
                    </a:prstGeom>
                  </pic:spPr>
                </pic:pic>
              </a:graphicData>
            </a:graphic>
          </wp:inline>
        </w:drawing>
      </w:r>
    </w:p>
    <w:p w:rsidR="00BC4B60" w:rsidRPr="000D65A5" w:rsidRDefault="00BC4B60" w:rsidP="00BC4B60">
      <w:pPr>
        <w:pStyle w:val="Caption"/>
      </w:pPr>
      <w:r>
        <w:t xml:space="preserve">Figure </w:t>
      </w:r>
      <w:r w:rsidR="00D7212C">
        <w:fldChar w:fldCharType="begin"/>
      </w:r>
      <w:r w:rsidR="00D7212C">
        <w:instrText xml:space="preserve"> SEQ Figure \* ARABIC </w:instrText>
      </w:r>
      <w:r w:rsidR="00D7212C">
        <w:fldChar w:fldCharType="separate"/>
      </w:r>
      <w:r>
        <w:rPr>
          <w:noProof/>
        </w:rPr>
        <w:t>3</w:t>
      </w:r>
      <w:r w:rsidR="00D7212C">
        <w:rPr>
          <w:noProof/>
        </w:rPr>
        <w:fldChar w:fldCharType="end"/>
      </w:r>
      <w:r>
        <w:t xml:space="preserve"> Maximum temperature vs. time</w:t>
      </w:r>
    </w:p>
    <w:p w:rsidR="00BC4B60" w:rsidRPr="00BC4B60" w:rsidRDefault="00BC4B60" w:rsidP="00BC4B60"/>
    <w:p w:rsidR="00243656" w:rsidRDefault="00BC4B60" w:rsidP="00FF2024">
      <w:pPr>
        <w:pStyle w:val="Heading2"/>
      </w:pPr>
      <w:r>
        <w:t>SERIAL C++ ANALYSIS:</w:t>
      </w:r>
    </w:p>
    <w:p w:rsidR="00243656" w:rsidRDefault="00243656" w:rsidP="00243656">
      <w:pPr>
        <w:rPr>
          <w:sz w:val="22"/>
        </w:rPr>
      </w:pPr>
    </w:p>
    <w:p w:rsidR="00CD04AF" w:rsidRDefault="00CD04AF" w:rsidP="00FF2024">
      <w:pPr>
        <w:jc w:val="both"/>
        <w:rPr>
          <w:sz w:val="22"/>
        </w:rPr>
      </w:pPr>
      <w:r>
        <w:rPr>
          <w:sz w:val="22"/>
        </w:rPr>
        <w:t xml:space="preserve">With Matlab </w:t>
      </w:r>
      <w:r w:rsidR="00317198">
        <w:rPr>
          <w:sz w:val="22"/>
        </w:rPr>
        <w:t>working and out of our way</w:t>
      </w:r>
      <w:r>
        <w:rPr>
          <w:sz w:val="22"/>
        </w:rPr>
        <w:t xml:space="preserve">, we now had the task of converting </w:t>
      </w:r>
      <w:r w:rsidR="00317198">
        <w:rPr>
          <w:sz w:val="22"/>
        </w:rPr>
        <w:t xml:space="preserve">our </w:t>
      </w:r>
      <w:r>
        <w:rPr>
          <w:sz w:val="22"/>
        </w:rPr>
        <w:t>Matlab code into workable C++ code. Furthermore, we had to achieve a peak temperature of around 342 degrees</w:t>
      </w:r>
      <w:r w:rsidR="00317198">
        <w:rPr>
          <w:sz w:val="22"/>
        </w:rPr>
        <w:t xml:space="preserve">as shown in our Matlab model visualization. </w:t>
      </w:r>
      <w:r>
        <w:rPr>
          <w:sz w:val="22"/>
        </w:rPr>
        <w:t xml:space="preserve"> </w:t>
      </w:r>
    </w:p>
    <w:p w:rsidR="00CD04AF" w:rsidRDefault="00CD04AF" w:rsidP="00FF2024">
      <w:pPr>
        <w:jc w:val="both"/>
        <w:rPr>
          <w:sz w:val="22"/>
        </w:rPr>
      </w:pPr>
      <w:r>
        <w:rPr>
          <w:sz w:val="22"/>
        </w:rPr>
        <w:t>Converting the code was pretty straightforward. Most of the code such as the class definitions were available from Ex 21.4 and were put as they were. However, because we were using the Robin instead of Dirichlet boundary conditions, the use of variable points such as fixed or free was not required. As such, we removed them from the program and modified our functions.</w:t>
      </w:r>
    </w:p>
    <w:p w:rsidR="00CD04AF" w:rsidRDefault="00CD04AF" w:rsidP="00FF2024">
      <w:pPr>
        <w:jc w:val="both"/>
        <w:rPr>
          <w:sz w:val="22"/>
        </w:rPr>
      </w:pPr>
      <w:r>
        <w:rPr>
          <w:sz w:val="22"/>
        </w:rPr>
        <w:t>Unlike example 21.4 where we</w:t>
      </w:r>
      <w:r w:rsidR="006A7FA6">
        <w:rPr>
          <w:sz w:val="22"/>
        </w:rPr>
        <w:t xml:space="preserve"> did not have a tetrahedron to model, the number of points, faces, and elements</w:t>
      </w:r>
      <w:r>
        <w:rPr>
          <w:sz w:val="22"/>
        </w:rPr>
        <w:t xml:space="preserve"> </w:t>
      </w:r>
      <w:r w:rsidR="006A7FA6">
        <w:rPr>
          <w:sz w:val="22"/>
        </w:rPr>
        <w:t>would increase by one. As mentioned in the derivation we’d now have 4 elemental nodes with 3 faces and 3 points each(x, y, z).</w:t>
      </w:r>
      <w:r>
        <w:rPr>
          <w:sz w:val="22"/>
        </w:rPr>
        <w:t xml:space="preserve">  </w:t>
      </w:r>
      <w:r w:rsidR="006A7FA6">
        <w:rPr>
          <w:sz w:val="22"/>
        </w:rPr>
        <w:t>These changes can be seen in our readData, writeData, and assembleSystem functions</w:t>
      </w:r>
      <w:r w:rsidR="00317198">
        <w:rPr>
          <w:sz w:val="22"/>
        </w:rPr>
        <w:t>, examples of which are provided below</w:t>
      </w:r>
      <w:r w:rsidR="006A7FA6">
        <w:rPr>
          <w:sz w:val="22"/>
        </w:rPr>
        <w:t>:</w:t>
      </w:r>
    </w:p>
    <w:p w:rsidR="006A7FA6" w:rsidRDefault="006A7FA6" w:rsidP="00243656">
      <w:pPr>
        <w:rPr>
          <w:sz w:val="22"/>
        </w:rPr>
      </w:pPr>
    </w:p>
    <w:p w:rsidR="006A7FA6" w:rsidRPr="00FF2024" w:rsidRDefault="006A7FA6" w:rsidP="00FF2024">
      <w:pPr>
        <w:pStyle w:val="NoSpacing"/>
      </w:pPr>
      <w:r w:rsidRPr="00FF2024">
        <w:t>for(int p=0; p&lt;N_p; p++)</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file &lt;&lt; setw(6) &lt;&lt; setprecision(5) &lt;&lt; Points[p][0] &lt;&lt; "\t" &lt;&lt; Points[p][1] &lt;&lt; "\t" &lt;&lt;</w:t>
      </w:r>
      <w:r w:rsidRPr="00FF2024">
        <w:tab/>
        <w:t xml:space="preserve"> Points[p][2] &lt;&lt; "\t" &lt;&lt; T[p] &lt;&lt; endl;</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w:t>
      </w:r>
      <w:r w:rsidRPr="00FF2024">
        <w:tab/>
      </w:r>
      <w:r w:rsidRPr="00FF2024">
        <w:tab/>
        <w:t>file &lt;&lt; "CELLS " &lt;&lt; N_e &lt;&lt; " " &lt;&lt; 4*N_e &lt;&lt; endl;</w:t>
      </w:r>
    </w:p>
    <w:p w:rsidR="006A7FA6" w:rsidRPr="00FF2024" w:rsidRDefault="006A7FA6" w:rsidP="00FF2024">
      <w:pPr>
        <w:pStyle w:val="NoSpacing"/>
      </w:pPr>
      <w:r w:rsidRPr="00FF2024">
        <w:t xml:space="preserve"> for(int e=0; e&lt;N_e; e++)</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file &lt;&lt; "3\t" &lt;&lt; Elements[e][0] &lt;&lt; "\t" &lt;&lt; Elements[e][1] &lt;&lt; "\t" &lt;&lt; Elements[e][2] &lt;&lt; "\t" &lt;&lt; Elements[e][3] &lt;&lt; endl;</w:t>
      </w:r>
    </w:p>
    <w:p w:rsidR="006A7FA6" w:rsidRDefault="006A7FA6" w:rsidP="00FF2024">
      <w:pPr>
        <w:pStyle w:val="NoSpacing"/>
      </w:pPr>
      <w:r w:rsidRPr="00FF2024">
        <w:t xml:space="preserve">    }</w:t>
      </w:r>
    </w:p>
    <w:p w:rsidR="00FF2024" w:rsidRDefault="00FF2024" w:rsidP="003F361D">
      <w:pPr>
        <w:pStyle w:val="NoSpacing"/>
        <w:pBdr>
          <w:bottom w:val="single" w:sz="4" w:space="1" w:color="auto"/>
        </w:pBdr>
      </w:pPr>
    </w:p>
    <w:p w:rsidR="00FF2024" w:rsidRPr="00FF2024" w:rsidRDefault="00FF2024" w:rsidP="00FF2024">
      <w:pPr>
        <w:pStyle w:val="NoSpacing"/>
      </w:pPr>
    </w:p>
    <w:p w:rsidR="00243656" w:rsidRPr="006A7FA6" w:rsidRDefault="006A7FA6" w:rsidP="00FF2024">
      <w:pPr>
        <w:pStyle w:val="Heading3"/>
      </w:pPr>
      <w:r w:rsidRPr="006A7FA6">
        <w:t xml:space="preserve">   </w:t>
      </w:r>
      <w:r>
        <w:t>Figure 3</w:t>
      </w:r>
      <w:r w:rsidRPr="006A7FA6">
        <w:t xml:space="preserve">.1 </w:t>
      </w:r>
      <w:r>
        <w:t>writeData function showing the use of 3 Points and 4 Elements per node</w:t>
      </w:r>
    </w:p>
    <w:p w:rsidR="00FF2024" w:rsidRDefault="00FF2024" w:rsidP="006A7FA6">
      <w:pPr>
        <w:rPr>
          <w:sz w:val="22"/>
        </w:rPr>
      </w:pPr>
    </w:p>
    <w:p w:rsidR="00FF2024" w:rsidRDefault="00FF2024" w:rsidP="006A7FA6">
      <w:pPr>
        <w:rPr>
          <w:sz w:val="22"/>
        </w:rPr>
      </w:pPr>
    </w:p>
    <w:p w:rsidR="00FF2024" w:rsidRDefault="00FF2024" w:rsidP="006A7FA6">
      <w:pPr>
        <w:rPr>
          <w:sz w:val="22"/>
        </w:rPr>
      </w:pPr>
    </w:p>
    <w:p w:rsidR="00FF2024" w:rsidRDefault="00FF2024" w:rsidP="006A7FA6">
      <w:pPr>
        <w:rPr>
          <w:sz w:val="22"/>
        </w:rPr>
      </w:pPr>
    </w:p>
    <w:p w:rsidR="003F361D" w:rsidRDefault="003F361D" w:rsidP="006A7FA6">
      <w:pPr>
        <w:rPr>
          <w:sz w:val="22"/>
        </w:rPr>
      </w:pPr>
    </w:p>
    <w:p w:rsidR="006A7FA6" w:rsidRPr="006A7FA6" w:rsidRDefault="006A7FA6" w:rsidP="00FF2024">
      <w:pPr>
        <w:pStyle w:val="NoSpacing"/>
      </w:pPr>
      <w:r w:rsidRPr="006A7FA6">
        <w:t>for(int e=0; e&lt;N_e; e++)</w:t>
      </w:r>
    </w:p>
    <w:p w:rsidR="006A7FA6" w:rsidRPr="006A7FA6" w:rsidRDefault="006A7FA6" w:rsidP="00FF2024">
      <w:pPr>
        <w:pStyle w:val="NoSpacing"/>
      </w:pPr>
      <w:r w:rsidRPr="006A7FA6">
        <w:tab/>
        <w:t>{</w:t>
      </w:r>
    </w:p>
    <w:p w:rsidR="006A7FA6" w:rsidRPr="006A7FA6" w:rsidRDefault="006A7FA6" w:rsidP="00FF2024">
      <w:pPr>
        <w:pStyle w:val="NoSpacing"/>
      </w:pPr>
      <w:r w:rsidRPr="006A7FA6">
        <w:tab/>
      </w:r>
      <w:r w:rsidRPr="006A7FA6">
        <w:tab/>
        <w:t>for(int p=0; p&lt;4; p++)</w:t>
      </w:r>
    </w:p>
    <w:p w:rsidR="006A7FA6" w:rsidRPr="006A7FA6" w:rsidRDefault="006A7FA6" w:rsidP="00FF2024">
      <w:pPr>
        <w:pStyle w:val="NoSpacing"/>
      </w:pPr>
      <w:r w:rsidRPr="006A7FA6">
        <w:tab/>
      </w:r>
      <w:r w:rsidRPr="006A7FA6">
        <w:tab/>
        <w:t>{</w:t>
      </w:r>
    </w:p>
    <w:p w:rsidR="006A7FA6" w:rsidRPr="006A7FA6" w:rsidRDefault="006A7FA6" w:rsidP="00FF2024">
      <w:pPr>
        <w:pStyle w:val="NoSpacing"/>
      </w:pPr>
      <w:r w:rsidRPr="006A7FA6">
        <w:tab/>
      </w:r>
      <w:r w:rsidRPr="006A7FA6">
        <w:tab/>
      </w:r>
      <w:r w:rsidRPr="006A7FA6">
        <w:tab/>
        <w:t>x[p]</w:t>
      </w:r>
      <w:r w:rsidRPr="006A7FA6">
        <w:tab/>
        <w:t>= Points[Elements[e][p]][0];</w:t>
      </w:r>
    </w:p>
    <w:p w:rsidR="006A7FA6" w:rsidRPr="006A7FA6" w:rsidRDefault="006A7FA6" w:rsidP="00FF2024">
      <w:pPr>
        <w:pStyle w:val="NoSpacing"/>
      </w:pPr>
      <w:r w:rsidRPr="006A7FA6">
        <w:tab/>
      </w:r>
      <w:r w:rsidRPr="006A7FA6">
        <w:tab/>
      </w:r>
      <w:r w:rsidRPr="006A7FA6">
        <w:tab/>
        <w:t>y[p]</w:t>
      </w:r>
      <w:r w:rsidRPr="006A7FA6">
        <w:tab/>
        <w:t>= Points[Elements[e][p]][1];</w:t>
      </w:r>
    </w:p>
    <w:p w:rsidR="006A7FA6" w:rsidRPr="006A7FA6" w:rsidRDefault="006A7FA6" w:rsidP="00FF2024">
      <w:pPr>
        <w:pStyle w:val="NoSpacing"/>
      </w:pPr>
      <w:r w:rsidRPr="006A7FA6">
        <w:tab/>
      </w:r>
      <w:r w:rsidRPr="006A7FA6">
        <w:tab/>
      </w:r>
      <w:r w:rsidRPr="006A7FA6">
        <w:tab/>
        <w:t xml:space="preserve">z[p] </w:t>
      </w:r>
      <w:r w:rsidRPr="006A7FA6">
        <w:tab/>
        <w:t>= Points[Elements[e][p]][2];</w:t>
      </w:r>
    </w:p>
    <w:p w:rsidR="006A7FA6" w:rsidRPr="006A7FA6" w:rsidRDefault="006A7FA6" w:rsidP="00FF2024">
      <w:pPr>
        <w:pStyle w:val="NoSpacing"/>
      </w:pPr>
      <w:r w:rsidRPr="006A7FA6">
        <w:tab/>
      </w:r>
      <w:r w:rsidRPr="006A7FA6">
        <w:tab/>
        <w:t>}</w:t>
      </w:r>
    </w:p>
    <w:p w:rsidR="006A7FA6" w:rsidRPr="006A7FA6" w:rsidRDefault="006A7FA6" w:rsidP="006A7FA6">
      <w:pPr>
        <w:rPr>
          <w:sz w:val="22"/>
        </w:rPr>
      </w:pPr>
      <w:r w:rsidRPr="006A7FA6">
        <w:rPr>
          <w:sz w:val="22"/>
        </w:rPr>
        <w:tab/>
      </w:r>
      <w:r w:rsidRPr="006A7FA6">
        <w:rPr>
          <w:sz w:val="22"/>
        </w:rPr>
        <w:tab/>
        <w:t xml:space="preserve">Omega[e]    = Omega[e]    = fabs(  x[0]*y[1]*z[2] - x[0]*y[2]*z[1] - x[1]*y[0]*z[2] </w:t>
      </w:r>
    </w:p>
    <w:p w:rsidR="006A7FA6" w:rsidRPr="006A7FA6" w:rsidRDefault="006A7FA6" w:rsidP="006A7FA6">
      <w:pPr>
        <w:pStyle w:val="NoSpacing"/>
      </w:pPr>
      <w:r w:rsidRPr="006A7FA6">
        <w:t xml:space="preserve">                                         + x[1]*y[2]*z[0] + x[2]*y[0]*z[1] - x[2]*y[1]*z[0] </w:t>
      </w:r>
    </w:p>
    <w:p w:rsidR="006A7FA6" w:rsidRPr="006A7FA6" w:rsidRDefault="006A7FA6" w:rsidP="006A7FA6">
      <w:pPr>
        <w:pStyle w:val="NoSpacing"/>
      </w:pPr>
      <w:r w:rsidRPr="006A7FA6">
        <w:t xml:space="preserve">                                         - x[0]*y[1]*z[3] + x[0]*y[3]*z[1] + x[1]*y[0]*z[3] </w:t>
      </w:r>
    </w:p>
    <w:p w:rsidR="006A7FA6" w:rsidRPr="006A7FA6" w:rsidRDefault="006A7FA6" w:rsidP="006A7FA6">
      <w:pPr>
        <w:pStyle w:val="NoSpacing"/>
      </w:pPr>
      <w:r w:rsidRPr="006A7FA6">
        <w:t xml:space="preserve">                                         - x[1]*y[3]*z[0] - x[3]*y[0]*z[1] + x[3]*y[1]*z[0] </w:t>
      </w:r>
    </w:p>
    <w:p w:rsidR="006A7FA6" w:rsidRPr="006A7FA6" w:rsidRDefault="006A7FA6" w:rsidP="006A7FA6">
      <w:pPr>
        <w:pStyle w:val="NoSpacing"/>
      </w:pPr>
      <w:r w:rsidRPr="006A7FA6">
        <w:t xml:space="preserve">                                         + x[0]*y[2]*z[3] - x[0]*y[3]*z[2] - x[2]*y[0]*z[3] </w:t>
      </w:r>
    </w:p>
    <w:p w:rsidR="006A7FA6" w:rsidRPr="006A7FA6" w:rsidRDefault="006A7FA6" w:rsidP="006A7FA6">
      <w:pPr>
        <w:pStyle w:val="NoSpacing"/>
      </w:pPr>
      <w:r w:rsidRPr="006A7FA6">
        <w:t xml:space="preserve">                                         + x[2]*y[3]*z[0] + x[3]*y[0]*z[2] - x[3]*y[2]*z[0] </w:t>
      </w:r>
    </w:p>
    <w:p w:rsidR="006A7FA6" w:rsidRPr="006A7FA6" w:rsidRDefault="006A7FA6" w:rsidP="006A7FA6">
      <w:pPr>
        <w:pStyle w:val="NoSpacing"/>
      </w:pPr>
      <w:r w:rsidRPr="006A7FA6">
        <w:t xml:space="preserve">                                         - x[1]*y[2]*z[3] + x[1]*y[3]*z[2] + x[2]*y[1]*z[3] </w:t>
      </w:r>
    </w:p>
    <w:p w:rsidR="006A7FA6" w:rsidRPr="006A7FA6" w:rsidRDefault="006A7FA6" w:rsidP="006A7FA6">
      <w:pPr>
        <w:pStyle w:val="NoSpacing"/>
      </w:pPr>
      <w:r w:rsidRPr="006A7FA6">
        <w:t xml:space="preserve">                                         - x[2]*y[3]*z[1] - x[3]*y[1]*z[2] + x[3]*y[2]*z[1] ) /6; </w:t>
      </w:r>
    </w:p>
    <w:p w:rsidR="006A7FA6" w:rsidRPr="006A7FA6" w:rsidRDefault="006A7FA6" w:rsidP="006A7FA6">
      <w:pPr>
        <w:rPr>
          <w:sz w:val="22"/>
        </w:rPr>
      </w:pPr>
    </w:p>
    <w:p w:rsidR="00243656" w:rsidRDefault="006A7FA6" w:rsidP="006A7FA6">
      <w:pPr>
        <w:rPr>
          <w:sz w:val="22"/>
        </w:rPr>
      </w:pPr>
      <w:r w:rsidRPr="006A7FA6">
        <w:rPr>
          <w:sz w:val="22"/>
        </w:rPr>
        <w:lastRenderedPageBreak/>
        <w:t xml:space="preserve">    }</w:t>
      </w:r>
    </w:p>
    <w:p w:rsidR="00243656" w:rsidRDefault="00243656" w:rsidP="003F361D">
      <w:pPr>
        <w:pBdr>
          <w:bottom w:val="single" w:sz="4" w:space="1" w:color="auto"/>
        </w:pBdr>
        <w:ind w:firstLine="1440"/>
        <w:rPr>
          <w:sz w:val="22"/>
        </w:rPr>
      </w:pPr>
    </w:p>
    <w:p w:rsidR="00243656" w:rsidRPr="006A7FA6" w:rsidRDefault="006A7FA6" w:rsidP="00FF2024">
      <w:pPr>
        <w:pStyle w:val="Heading3"/>
      </w:pPr>
      <w:r>
        <w:t>Figure 3.2 showing part of the assembleSystem function where we calculate the Elemental areas by looping over all x,y,z coordinates for all 4 elements</w:t>
      </w: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C504EF" w:rsidRPr="00243656" w:rsidRDefault="00C504EF" w:rsidP="00243656">
      <w:pPr>
        <w:ind w:firstLine="1440"/>
        <w:rPr>
          <w:sz w:val="22"/>
        </w:rPr>
      </w:pPr>
      <w:r w:rsidRPr="00243656">
        <w:rPr>
          <w:sz w:val="22"/>
        </w:rPr>
        <w:br w:type="page"/>
      </w:r>
    </w:p>
    <w:p w:rsidR="006A7FA6" w:rsidRDefault="006A7FA6" w:rsidP="00C504EF">
      <w:pPr>
        <w:rPr>
          <w:sz w:val="22"/>
        </w:rPr>
      </w:pPr>
      <w:r>
        <w:rPr>
          <w:sz w:val="22"/>
        </w:rPr>
        <w:lastRenderedPageBreak/>
        <w:t xml:space="preserve">The assembleSystem function assembles values read in from the data file into our standard M = KT + s function. After looping over all Elements to calculate Face and Elemental areas, it assembles the values for M, K, and s matrices. </w:t>
      </w:r>
    </w:p>
    <w:p w:rsidR="006A7FA6" w:rsidRDefault="006A7FA6" w:rsidP="00C504EF">
      <w:pPr>
        <w:rPr>
          <w:sz w:val="22"/>
        </w:rPr>
      </w:pPr>
    </w:p>
    <w:p w:rsidR="00E15E47" w:rsidRDefault="006A7FA6" w:rsidP="00E15E47">
      <w:pPr>
        <w:pStyle w:val="NoSpacing"/>
      </w:pPr>
      <w:r w:rsidRPr="006A7FA6">
        <w:t>// Outer loop over each node</w:t>
      </w:r>
    </w:p>
    <w:p w:rsidR="006A7FA6" w:rsidRPr="006A7FA6" w:rsidRDefault="006A7FA6" w:rsidP="00E15E47">
      <w:pPr>
        <w:pStyle w:val="NoSpacing"/>
      </w:pPr>
      <w:r w:rsidRPr="006A7FA6">
        <w:t>for(int p=0; p&lt;4; p++)</w:t>
      </w:r>
    </w:p>
    <w:p w:rsidR="006A7FA6" w:rsidRPr="006A7FA6" w:rsidRDefault="006A7FA6" w:rsidP="00E15E47">
      <w:pPr>
        <w:pStyle w:val="NoSpacing"/>
      </w:pPr>
      <w:r w:rsidRPr="006A7FA6">
        <w:t>{</w:t>
      </w:r>
    </w:p>
    <w:p w:rsidR="006A7FA6" w:rsidRPr="006A7FA6" w:rsidRDefault="006A7FA6" w:rsidP="00E15E47">
      <w:pPr>
        <w:pStyle w:val="NoSpacing"/>
      </w:pPr>
      <w:r w:rsidRPr="006A7FA6">
        <w:tab/>
        <w:t>m</w:t>
      </w:r>
      <w:r w:rsidRPr="006A7FA6">
        <w:tab/>
        <w:t>= Nodes[p];</w:t>
      </w:r>
    </w:p>
    <w:p w:rsidR="006A7FA6" w:rsidRPr="006A7FA6" w:rsidRDefault="006A7FA6" w:rsidP="00E15E47">
      <w:pPr>
        <w:pStyle w:val="NoSpacing"/>
      </w:pPr>
      <w:r w:rsidRPr="006A7FA6">
        <w:tab/>
        <w:t>Gp[0]</w:t>
      </w:r>
      <w:r w:rsidRPr="006A7FA6">
        <w:tab/>
        <w:t>= G[0][p];</w:t>
      </w:r>
    </w:p>
    <w:p w:rsidR="006A7FA6" w:rsidRPr="006A7FA6" w:rsidRDefault="006A7FA6" w:rsidP="00E15E47">
      <w:pPr>
        <w:pStyle w:val="NoSpacing"/>
      </w:pPr>
      <w:r w:rsidRPr="006A7FA6">
        <w:tab/>
        <w:t>Gp[1]</w:t>
      </w:r>
      <w:r w:rsidRPr="006A7FA6">
        <w:tab/>
        <w:t>= G[1][p];</w:t>
      </w:r>
    </w:p>
    <w:p w:rsidR="006A7FA6" w:rsidRPr="006A7FA6" w:rsidRDefault="006A7FA6" w:rsidP="00E15E47">
      <w:pPr>
        <w:pStyle w:val="NoSpacing"/>
      </w:pPr>
      <w:r w:rsidRPr="006A7FA6">
        <w:tab/>
        <w:t>Gp[2]</w:t>
      </w:r>
      <w:r w:rsidR="00E15E47">
        <w:t xml:space="preserve"> </w:t>
      </w:r>
      <w:r w:rsidRPr="006A7FA6">
        <w:t xml:space="preserve">   = G[2][p];</w:t>
      </w:r>
    </w:p>
    <w:p w:rsidR="006A7FA6" w:rsidRPr="006A7FA6" w:rsidRDefault="006A7FA6" w:rsidP="00E15E47">
      <w:pPr>
        <w:pStyle w:val="NoSpacing"/>
      </w:pPr>
      <w:r w:rsidRPr="006A7FA6">
        <w:tab/>
      </w:r>
      <w:r w:rsidRPr="006A7FA6">
        <w:tab/>
      </w:r>
      <w:r w:rsidRPr="006A7FA6">
        <w:tab/>
      </w:r>
    </w:p>
    <w:p w:rsidR="006A7FA6" w:rsidRPr="006A7FA6" w:rsidRDefault="006A7FA6" w:rsidP="00E15E47">
      <w:pPr>
        <w:pStyle w:val="NoSpacing"/>
      </w:pPr>
      <w:r w:rsidRPr="006A7FA6">
        <w:tab/>
        <w:t>// Inner loop over each node</w:t>
      </w:r>
    </w:p>
    <w:p w:rsidR="006A7FA6" w:rsidRPr="006A7FA6" w:rsidRDefault="006A7FA6" w:rsidP="00E15E47">
      <w:pPr>
        <w:pStyle w:val="NoSpacing"/>
      </w:pPr>
      <w:r w:rsidRPr="006A7FA6">
        <w:tab/>
        <w:t>for(int q=0; q&lt;4; q++)</w:t>
      </w:r>
    </w:p>
    <w:p w:rsidR="006A7FA6" w:rsidRPr="006A7FA6" w:rsidRDefault="006A7FA6" w:rsidP="00E15E47">
      <w:pPr>
        <w:pStyle w:val="NoSpacing"/>
      </w:pPr>
      <w:r w:rsidRPr="006A7FA6">
        <w:tab/>
        <w:t>{</w:t>
      </w:r>
    </w:p>
    <w:p w:rsidR="006A7FA6" w:rsidRPr="006A7FA6" w:rsidRDefault="006A7FA6" w:rsidP="00E15E47">
      <w:pPr>
        <w:pStyle w:val="NoSpacing"/>
      </w:pPr>
      <w:r w:rsidRPr="006A7FA6">
        <w:tab/>
      </w:r>
      <w:r w:rsidRPr="006A7FA6">
        <w:tab/>
        <w:t>n</w:t>
      </w:r>
      <w:r w:rsidRPr="006A7FA6">
        <w:tab/>
      </w:r>
      <w:r w:rsidRPr="006A7FA6">
        <w:tab/>
        <w:t>= Nodes[q];</w:t>
      </w:r>
    </w:p>
    <w:p w:rsidR="006A7FA6" w:rsidRPr="006A7FA6" w:rsidRDefault="006A7FA6" w:rsidP="00E15E47">
      <w:pPr>
        <w:pStyle w:val="NoSpacing"/>
      </w:pPr>
      <w:r w:rsidRPr="006A7FA6">
        <w:tab/>
      </w:r>
      <w:r w:rsidRPr="006A7FA6">
        <w:tab/>
        <w:t>Gq[0]</w:t>
      </w:r>
      <w:r w:rsidRPr="006A7FA6">
        <w:tab/>
      </w:r>
      <w:r w:rsidRPr="006A7FA6">
        <w:tab/>
        <w:t>= G[0][q];</w:t>
      </w:r>
    </w:p>
    <w:p w:rsidR="006A7FA6" w:rsidRPr="006A7FA6" w:rsidRDefault="006A7FA6" w:rsidP="00E15E47">
      <w:pPr>
        <w:pStyle w:val="NoSpacing"/>
      </w:pPr>
      <w:r w:rsidRPr="006A7FA6">
        <w:tab/>
      </w:r>
      <w:r w:rsidRPr="006A7FA6">
        <w:tab/>
        <w:t>Gq[1]</w:t>
      </w:r>
      <w:r w:rsidRPr="006A7FA6">
        <w:tab/>
      </w:r>
      <w:r w:rsidRPr="006A7FA6">
        <w:tab/>
        <w:t>= G[1][q];</w:t>
      </w:r>
    </w:p>
    <w:p w:rsidR="006A7FA6" w:rsidRPr="006A7FA6" w:rsidRDefault="006A7FA6" w:rsidP="00E15E47">
      <w:pPr>
        <w:pStyle w:val="NoSpacing"/>
      </w:pPr>
      <w:r w:rsidRPr="006A7FA6">
        <w:tab/>
      </w:r>
      <w:r w:rsidRPr="006A7FA6">
        <w:tab/>
        <w:t>Gq[2]</w:t>
      </w:r>
      <w:r w:rsidRPr="006A7FA6">
        <w:tab/>
      </w:r>
      <w:r w:rsidRPr="006A7FA6">
        <w:tab/>
        <w:t>= G[2][q];</w:t>
      </w:r>
    </w:p>
    <w:p w:rsidR="006A7FA6" w:rsidRPr="006A7FA6" w:rsidRDefault="006A7FA6" w:rsidP="00E15E47">
      <w:pPr>
        <w:pStyle w:val="NoSpacing"/>
      </w:pPr>
      <w:r w:rsidRPr="006A7FA6">
        <w:tab/>
      </w:r>
      <w:r w:rsidRPr="006A7FA6">
        <w:tab/>
      </w:r>
      <w:r w:rsidRPr="006A7FA6">
        <w:tab/>
      </w:r>
      <w:r w:rsidRPr="006A7FA6">
        <w:tab/>
      </w:r>
      <w:r w:rsidRPr="006A7FA6">
        <w:tab/>
      </w:r>
      <w:r w:rsidRPr="006A7FA6">
        <w:tab/>
      </w:r>
      <w:r w:rsidRPr="006A7FA6">
        <w:tab/>
      </w:r>
      <w:r w:rsidRPr="006A7FA6">
        <w:tab/>
      </w:r>
    </w:p>
    <w:p w:rsidR="00E15E47" w:rsidRDefault="006A7FA6" w:rsidP="00E15E47">
      <w:pPr>
        <w:pStyle w:val="NoSpacing"/>
      </w:pPr>
      <w:r w:rsidRPr="006A7FA6">
        <w:t>M(m, n)</w:t>
      </w:r>
      <w:r w:rsidRPr="006A7FA6">
        <w:tab/>
        <w:t xml:space="preserve">   += M_e[p][q]*Omeg</w:t>
      </w:r>
      <w:r w:rsidR="00E15E47">
        <w:t>a[e]*roh*cap/20.0</w:t>
      </w:r>
    </w:p>
    <w:p w:rsidR="006A7FA6" w:rsidRPr="006A7FA6" w:rsidRDefault="006A7FA6" w:rsidP="00E15E47">
      <w:pPr>
        <w:pStyle w:val="NoSpacing"/>
      </w:pPr>
      <w:r w:rsidRPr="006A7FA6">
        <w:t>K(m, n)</w:t>
      </w:r>
      <w:r w:rsidRPr="006A7FA6">
        <w:tab/>
        <w:t xml:space="preserve">   -= k*(Gp[0]*Gq[0]+Gp[1]*Gq[1]+Gp[2]*Gq[2])/(36.0*Omega[e]);</w:t>
      </w:r>
    </w:p>
    <w:p w:rsidR="006A7FA6" w:rsidRPr="006A7FA6" w:rsidRDefault="00E15E47" w:rsidP="00E15E47">
      <w:pPr>
        <w:pStyle w:val="NoSpacing"/>
      </w:pPr>
      <w:r>
        <w:tab/>
      </w:r>
      <w:r w:rsidR="006A7FA6" w:rsidRPr="006A7FA6">
        <w:t>}</w:t>
      </w:r>
    </w:p>
    <w:p w:rsidR="006A7FA6" w:rsidRPr="006A7FA6" w:rsidRDefault="006A7FA6" w:rsidP="00E15E47">
      <w:pPr>
        <w:pStyle w:val="NoSpacing"/>
      </w:pPr>
      <w:r w:rsidRPr="006A7FA6">
        <w:t>}</w:t>
      </w:r>
    </w:p>
    <w:p w:rsidR="00F61652" w:rsidRDefault="00F61652" w:rsidP="003F361D">
      <w:pPr>
        <w:pBdr>
          <w:bottom w:val="single" w:sz="4" w:space="1" w:color="auto"/>
        </w:pBdr>
        <w:rPr>
          <w:sz w:val="22"/>
        </w:rPr>
      </w:pPr>
    </w:p>
    <w:p w:rsidR="00E15E47" w:rsidRDefault="00E15E47" w:rsidP="00FF2024">
      <w:pPr>
        <w:pStyle w:val="Heading3"/>
      </w:pPr>
      <w:r>
        <w:t xml:space="preserve">Figure 3.3 shows how matricies M and K are assembled within the assembleSystem function. </w:t>
      </w:r>
    </w:p>
    <w:p w:rsidR="00E15E47" w:rsidRDefault="00E15E47">
      <w:pPr>
        <w:rPr>
          <w:b/>
          <w:sz w:val="22"/>
        </w:rPr>
      </w:pPr>
    </w:p>
    <w:p w:rsidR="00E15E47" w:rsidRDefault="00E15E47" w:rsidP="00FF2024">
      <w:pPr>
        <w:jc w:val="both"/>
        <w:rPr>
          <w:b/>
          <w:sz w:val="22"/>
        </w:rPr>
      </w:pPr>
    </w:p>
    <w:p w:rsidR="00E15E47" w:rsidRDefault="00E15E47" w:rsidP="00FF2024">
      <w:pPr>
        <w:jc w:val="both"/>
        <w:rPr>
          <w:sz w:val="22"/>
        </w:rPr>
      </w:pPr>
      <w:r>
        <w:rPr>
          <w:sz w:val="22"/>
        </w:rPr>
        <w:t xml:space="preserve">Following the formation of these matrices we decided to apply boundary conditions. As shape coordinates and values are read in from our grid file, using the boundary condition segment we define which coordinates are of type “Neumann” and which are of type “robin” through a series of If statements.  Following this, we’d mark their nodes by looping over each individual face and thus add them to our Node matrices. </w:t>
      </w:r>
    </w:p>
    <w:p w:rsidR="00E15E47" w:rsidRDefault="00E15E47">
      <w:pPr>
        <w:rPr>
          <w:sz w:val="22"/>
        </w:rPr>
      </w:pPr>
    </w:p>
    <w:p w:rsidR="00E15E47" w:rsidRDefault="00E15E47" w:rsidP="00317198">
      <w:pPr>
        <w:jc w:val="both"/>
        <w:rPr>
          <w:sz w:val="22"/>
        </w:rPr>
      </w:pPr>
      <w:r>
        <w:rPr>
          <w:sz w:val="22"/>
        </w:rPr>
        <w:t>Finally, we’d call our Solve matrix which would calculate the initial residue and solve our heat equation via the Conjugate gradient method.</w:t>
      </w:r>
    </w:p>
    <w:p w:rsidR="00E15E47" w:rsidRDefault="00E15E47">
      <w:pPr>
        <w:rPr>
          <w:sz w:val="22"/>
        </w:rPr>
      </w:pPr>
    </w:p>
    <w:p w:rsidR="00E15E47" w:rsidRPr="00E15E47" w:rsidRDefault="00E15E47" w:rsidP="00E15E47">
      <w:pPr>
        <w:pStyle w:val="NoSpacing"/>
      </w:pPr>
      <w:r w:rsidRPr="00E15E47">
        <w:lastRenderedPageBreak/>
        <w:t>// Compute the initial residual</w:t>
      </w:r>
    </w:p>
    <w:p w:rsidR="00E15E47" w:rsidRPr="00E15E47" w:rsidRDefault="00E15E47" w:rsidP="00E15E47">
      <w:pPr>
        <w:pStyle w:val="NoSpacing"/>
        <w:ind w:left="2160"/>
      </w:pPr>
      <w:r w:rsidRPr="00E15E47">
        <w:t>A.multiply(AT, T);</w:t>
      </w:r>
    </w:p>
    <w:p w:rsidR="00E15E47" w:rsidRPr="00E15E47" w:rsidRDefault="00E15E47" w:rsidP="00E15E47">
      <w:pPr>
        <w:pStyle w:val="NoSpacing"/>
        <w:ind w:left="2160"/>
      </w:pPr>
      <w:r w:rsidRPr="00E15E47">
        <w:t>for(m=0; m&lt;N_row; m++)</w:t>
      </w:r>
    </w:p>
    <w:p w:rsidR="00E15E47" w:rsidRPr="00E15E47" w:rsidRDefault="00E15E47" w:rsidP="00E15E47">
      <w:pPr>
        <w:pStyle w:val="NoSpacing"/>
        <w:tabs>
          <w:tab w:val="left" w:pos="720"/>
          <w:tab w:val="left" w:pos="1575"/>
        </w:tabs>
        <w:ind w:left="2160"/>
      </w:pPr>
      <w:r w:rsidRPr="00E15E47">
        <w:t>{</w:t>
      </w:r>
      <w:r>
        <w:tab/>
      </w:r>
      <w:r w:rsidRPr="00E15E47">
        <w:t xml:space="preserve">       </w:t>
      </w:r>
    </w:p>
    <w:p w:rsidR="00E15E47" w:rsidRPr="00E15E47" w:rsidRDefault="00E15E47" w:rsidP="00E15E47">
      <w:pPr>
        <w:pStyle w:val="NoSpacing"/>
        <w:ind w:left="2160"/>
      </w:pPr>
      <w:r w:rsidRPr="00E15E47">
        <w:t xml:space="preserve">            r_old[m]</w:t>
      </w:r>
      <w:r w:rsidRPr="00E15E47">
        <w:tab/>
        <w:t>= b[m] - AT[m];// residual</w:t>
      </w:r>
    </w:p>
    <w:p w:rsidR="00E15E47" w:rsidRPr="00E15E47" w:rsidRDefault="00E15E47" w:rsidP="00E15E47">
      <w:pPr>
        <w:pStyle w:val="NoSpacing"/>
        <w:ind w:left="2160"/>
      </w:pPr>
      <w:r w:rsidRPr="00E15E47">
        <w:t xml:space="preserve">            d[m]</w:t>
      </w:r>
      <w:r w:rsidRPr="00E15E47">
        <w:tab/>
      </w:r>
      <w:r w:rsidRPr="00E15E47">
        <w:tab/>
        <w:t>= r_old[m];</w:t>
      </w:r>
    </w:p>
    <w:p w:rsidR="00E15E47" w:rsidRPr="00E15E47" w:rsidRDefault="00E15E47" w:rsidP="00E15E47">
      <w:pPr>
        <w:pStyle w:val="NoSpacing"/>
        <w:ind w:left="2160"/>
      </w:pPr>
      <w:r w:rsidRPr="00E15E47">
        <w:t xml:space="preserve">            r_oldTr_old+= r_old[m]*r_old[m];</w:t>
      </w:r>
    </w:p>
    <w:p w:rsidR="00E15E47" w:rsidRPr="00E15E47" w:rsidRDefault="00E15E47" w:rsidP="00E15E47">
      <w:pPr>
        <w:pStyle w:val="NoSpacing"/>
        <w:ind w:left="1440" w:firstLine="720"/>
      </w:pPr>
      <w:r>
        <w:t xml:space="preserve">   </w:t>
      </w:r>
      <w:r w:rsidRPr="00E15E47">
        <w:t>}</w:t>
      </w:r>
    </w:p>
    <w:p w:rsidR="00E15E47" w:rsidRPr="00E15E47" w:rsidRDefault="00E15E47" w:rsidP="00E15E47">
      <w:pPr>
        <w:pStyle w:val="NoSpacing"/>
        <w:ind w:left="2160"/>
      </w:pPr>
      <w:r w:rsidRPr="00E15E47">
        <w:tab/>
      </w:r>
    </w:p>
    <w:p w:rsidR="00E15E47" w:rsidRPr="00E15E47" w:rsidRDefault="00E15E47" w:rsidP="00E15E47">
      <w:pPr>
        <w:pStyle w:val="NoSpacing"/>
        <w:ind w:left="2160"/>
      </w:pPr>
      <w:r w:rsidRPr="00E15E47">
        <w:tab/>
        <w:t>r_norm = sqrt(r_oldTr_old);</w:t>
      </w:r>
    </w:p>
    <w:p w:rsidR="00E15E47" w:rsidRDefault="00E15E47" w:rsidP="003F361D">
      <w:pPr>
        <w:pStyle w:val="NoSpacing"/>
        <w:pBdr>
          <w:bottom w:val="single" w:sz="4" w:space="1" w:color="auto"/>
        </w:pBdr>
        <w:ind w:left="2160"/>
      </w:pPr>
      <w:r w:rsidRPr="00E15E47">
        <w:tab/>
      </w:r>
    </w:p>
    <w:p w:rsidR="00E15E47" w:rsidRPr="00E15E47" w:rsidRDefault="00E15E47" w:rsidP="00FF2024">
      <w:pPr>
        <w:pStyle w:val="Heading3"/>
      </w:pPr>
      <w:r>
        <w:t>Figure 3.4 shows how we calculate the initial residual</w:t>
      </w:r>
    </w:p>
    <w:p w:rsidR="00E15E47" w:rsidRDefault="00E15E47">
      <w:pPr>
        <w:rPr>
          <w:sz w:val="22"/>
        </w:rPr>
      </w:pPr>
    </w:p>
    <w:p w:rsidR="00E15E47" w:rsidRDefault="00E15E47">
      <w:pPr>
        <w:rPr>
          <w:sz w:val="22"/>
        </w:rPr>
      </w:pPr>
    </w:p>
    <w:p w:rsidR="00FF2024" w:rsidRDefault="00E15E47" w:rsidP="00317198">
      <w:pPr>
        <w:jc w:val="both"/>
        <w:rPr>
          <w:sz w:val="22"/>
        </w:rPr>
      </w:pPr>
      <w:r>
        <w:rPr>
          <w:sz w:val="22"/>
        </w:rPr>
        <w:t xml:space="preserve">The output of </w:t>
      </w:r>
      <w:r w:rsidR="00FF2024">
        <w:rPr>
          <w:sz w:val="22"/>
        </w:rPr>
        <w:t>our program</w:t>
      </w:r>
      <w:r>
        <w:rPr>
          <w:sz w:val="22"/>
        </w:rPr>
        <w:t xml:space="preserve"> was given in terms of a series of VTK files that took in coordinate point values,</w:t>
      </w:r>
      <w:r w:rsidR="00FF2024">
        <w:rPr>
          <w:sz w:val="22"/>
        </w:rPr>
        <w:t xml:space="preserve"> Elements values, and the temperature gradients throughout the system. It was observed that the highest temperature noted in our VTK files was around 341 degrees, a reasonably close estimate.</w:t>
      </w: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317198" w:rsidRDefault="00317198">
      <w:pPr>
        <w:rPr>
          <w:sz w:val="22"/>
        </w:rPr>
      </w:pPr>
    </w:p>
    <w:p w:rsidR="00FF2024" w:rsidRDefault="00FF2024">
      <w:pPr>
        <w:rPr>
          <w:sz w:val="22"/>
        </w:rPr>
      </w:pPr>
    </w:p>
    <w:p w:rsidR="003F361D" w:rsidRDefault="003F361D" w:rsidP="00FF2024">
      <w:pPr>
        <w:pStyle w:val="Heading2"/>
      </w:pPr>
    </w:p>
    <w:p w:rsidR="003F361D" w:rsidRDefault="003F361D" w:rsidP="00FF2024">
      <w:pPr>
        <w:pStyle w:val="Heading2"/>
      </w:pPr>
    </w:p>
    <w:p w:rsidR="003F361D" w:rsidRDefault="003F361D" w:rsidP="00FF2024">
      <w:pPr>
        <w:pStyle w:val="Heading2"/>
      </w:pPr>
    </w:p>
    <w:p w:rsidR="00FF2024" w:rsidRDefault="00BC4B60" w:rsidP="00FF2024">
      <w:pPr>
        <w:pStyle w:val="Heading2"/>
      </w:pPr>
      <w:r>
        <w:t xml:space="preserve">PARALLIZED C++ </w:t>
      </w:r>
      <w:r w:rsidR="00FF2024">
        <w:t>Analysis</w:t>
      </w:r>
    </w:p>
    <w:p w:rsidR="00FF2024" w:rsidRDefault="00FF2024">
      <w:pPr>
        <w:rPr>
          <w:sz w:val="22"/>
        </w:rPr>
      </w:pPr>
    </w:p>
    <w:p w:rsidR="006E22C5" w:rsidRDefault="00317198" w:rsidP="006E22C5">
      <w:pPr>
        <w:jc w:val="both"/>
        <w:rPr>
          <w:sz w:val="22"/>
        </w:rPr>
      </w:pPr>
      <w:r>
        <w:rPr>
          <w:sz w:val="22"/>
        </w:rPr>
        <w:t xml:space="preserve">With working C++ code, from henceforth we’d refer to as ‘serial </w:t>
      </w:r>
      <w:r w:rsidR="00BC4B60">
        <w:rPr>
          <w:sz w:val="22"/>
        </w:rPr>
        <w:t>code’;</w:t>
      </w:r>
      <w:r>
        <w:rPr>
          <w:sz w:val="22"/>
        </w:rPr>
        <w:t xml:space="preserve"> we now had the task of trying to optimize it. At our disposal were C++ APIs called Open MP and MPI which specialized in parallelizing code to make it run faster on machines with multiple cores and large amounts of RAM. OpenMP was an API that accomplished this by using shared memory architecture. Multiple process threads could access the same memory pool of data and process code to quickly come to an output. MPI on the other hand was an API that used distributed memory architecture</w:t>
      </w:r>
      <w:r w:rsidR="006E22C5">
        <w:rPr>
          <w:sz w:val="22"/>
        </w:rPr>
        <w:t>, designed specifically for distributed computer environments. Basically data was stored over a variety of memory locations and was accessed by individual threads through a series of calls (sends and receives).</w:t>
      </w:r>
    </w:p>
    <w:p w:rsidR="003A3A0E" w:rsidRDefault="006E22C5" w:rsidP="006E22C5">
      <w:pPr>
        <w:jc w:val="both"/>
        <w:rPr>
          <w:sz w:val="22"/>
        </w:rPr>
      </w:pPr>
      <w:r>
        <w:rPr>
          <w:sz w:val="22"/>
        </w:rPr>
        <w:t xml:space="preserve">Our objective in this section of the assignment was to take our serial code and implement an OpenMPI design, followed by an analysis of scaling runs after optimizing the code. Unlike assignment 1 where we had to design a system of sends and receives to solve our shallow water equation, in this case, most of the MPI code was readily available in example 21.4, which we took and implemented in our design.  </w:t>
      </w:r>
    </w:p>
    <w:p w:rsidR="003A3A0E" w:rsidRDefault="003A3A0E" w:rsidP="006E22C5">
      <w:pPr>
        <w:jc w:val="both"/>
        <w:rPr>
          <w:sz w:val="22"/>
        </w:rPr>
      </w:pPr>
      <w:r>
        <w:rPr>
          <w:sz w:val="22"/>
        </w:rPr>
        <w:t xml:space="preserve">We realized that there were no free or fixed bools within our derivation subject to the boundary conditions, so as such we removed them from both the functions and the improvised MPI code. </w:t>
      </w:r>
      <w:r w:rsidR="00F60EC8">
        <w:rPr>
          <w:sz w:val="22"/>
        </w:rPr>
        <w:t xml:space="preserve">After such we were left with the task of renaming the seral code’s variables such as N_e and N_p to variables such as myN_e and myN_p. </w:t>
      </w:r>
    </w:p>
    <w:p w:rsidR="00F60EC8" w:rsidRDefault="00F60EC8" w:rsidP="00F60EC8">
      <w:pPr>
        <w:pStyle w:val="NoSpacing"/>
      </w:pPr>
      <w:r>
        <w:t xml:space="preserve">In the main function, after initializing the following functions </w:t>
      </w:r>
    </w:p>
    <w:p w:rsidR="00F60EC8" w:rsidRDefault="00F60EC8" w:rsidP="00F60EC8">
      <w:pPr>
        <w:pStyle w:val="NoSpacing"/>
      </w:pPr>
    </w:p>
    <w:p w:rsidR="00F60EC8" w:rsidRPr="00F60EC8" w:rsidRDefault="00F60EC8" w:rsidP="00F60EC8">
      <w:pPr>
        <w:pStyle w:val="NoSpacing"/>
        <w:rPr>
          <w:b/>
        </w:rPr>
      </w:pPr>
      <w:r w:rsidRPr="00F60EC8">
        <w:rPr>
          <w:b/>
        </w:rPr>
        <w:t>MPI_Init(&amp;argc, &amp;argv);</w:t>
      </w:r>
    </w:p>
    <w:p w:rsidR="00F60EC8" w:rsidRPr="00F60EC8" w:rsidRDefault="00F60EC8" w:rsidP="00F60EC8">
      <w:pPr>
        <w:pStyle w:val="NoSpacing"/>
        <w:rPr>
          <w:b/>
        </w:rPr>
      </w:pPr>
      <w:r w:rsidRPr="00F60EC8">
        <w:rPr>
          <w:b/>
        </w:rPr>
        <w:t>MPI_Comm_rank(MPI_COMM_WORLD,</w:t>
      </w:r>
      <w:r w:rsidRPr="00F60EC8">
        <w:rPr>
          <w:b/>
        </w:rPr>
        <w:tab/>
        <w:t xml:space="preserve">&amp;myID); </w:t>
      </w:r>
    </w:p>
    <w:p w:rsidR="00F60EC8" w:rsidRPr="00F60EC8" w:rsidRDefault="00F60EC8" w:rsidP="00F60EC8">
      <w:pPr>
        <w:pStyle w:val="NoSpacing"/>
        <w:rPr>
          <w:b/>
        </w:rPr>
      </w:pPr>
      <w:r w:rsidRPr="00F60EC8">
        <w:rPr>
          <w:b/>
        </w:rPr>
        <w:t>MPI_Comm_size(MPI_COMM_WORLD,</w:t>
      </w:r>
      <w:r w:rsidRPr="00F60EC8">
        <w:rPr>
          <w:b/>
        </w:rPr>
        <w:tab/>
        <w:t>&amp;N_Processes);</w:t>
      </w:r>
    </w:p>
    <w:p w:rsidR="006E22C5" w:rsidRDefault="006E22C5">
      <w:pPr>
        <w:rPr>
          <w:sz w:val="22"/>
        </w:rPr>
      </w:pPr>
    </w:p>
    <w:p w:rsidR="00E73EA5" w:rsidRDefault="005E6ADC" w:rsidP="00A822C8">
      <w:pPr>
        <w:jc w:val="both"/>
        <w:rPr>
          <w:sz w:val="22"/>
        </w:rPr>
      </w:pPr>
      <w:r>
        <w:rPr>
          <w:sz w:val="22"/>
        </w:rPr>
        <w:t xml:space="preserve">Depending on the number of N_processes we set in the srun command, the MPI divides the program into separate threads with distributed memory and their own data. The MPI_Comm_rank sets the process threads apart via a separate MyID (rank). The only way these functions can communicate with each other is at the common boundary points using a function called exhangeData. This function allows for communication between boundary points and elements that were originally next to each other, but for the sake of an MPI implementation, our grid was broken apart into several smaller grids splitting these up. The borders of each of these smaller grids would now need to communicate </w:t>
      </w:r>
      <w:r>
        <w:rPr>
          <w:sz w:val="22"/>
        </w:rPr>
        <w:lastRenderedPageBreak/>
        <w:t xml:space="preserve">with each other to ensure data uniformity when showing the movement of heat across the whole structure. That’s where the exchangeData function comes in to ensure that our new “inter-process” boundaries maintain a locational uniformity amongst them and each other that will also allow for accurate mapping of heat through the whole grid. </w:t>
      </w:r>
    </w:p>
    <w:p w:rsidR="00E73EA5" w:rsidRDefault="00E73EA5" w:rsidP="00A822C8">
      <w:pPr>
        <w:jc w:val="both"/>
        <w:rPr>
          <w:sz w:val="22"/>
        </w:rPr>
      </w:pPr>
    </w:p>
    <w:p w:rsidR="007806BD" w:rsidRPr="007806BD" w:rsidRDefault="007806BD" w:rsidP="007806BD">
      <w:pPr>
        <w:pStyle w:val="NoSpacing"/>
      </w:pPr>
      <w:r w:rsidRPr="007806BD">
        <w:t>void exchangeData(double* v, Boundary* Boundaries, int myN_b) {</w:t>
      </w:r>
    </w:p>
    <w:p w:rsidR="007806BD" w:rsidRPr="007806BD" w:rsidRDefault="007806BD" w:rsidP="007806BD">
      <w:pPr>
        <w:pStyle w:val="NoSpacing"/>
      </w:pPr>
      <w:r w:rsidRPr="007806BD">
        <w:tab/>
        <w:t>int yourID = 0;</w:t>
      </w:r>
    </w:p>
    <w:p w:rsidR="007806BD" w:rsidRPr="007806BD" w:rsidRDefault="007806BD" w:rsidP="007806BD">
      <w:pPr>
        <w:pStyle w:val="NoSpacing"/>
      </w:pPr>
      <w:r w:rsidRPr="007806BD">
        <w:tab/>
        <w:t>int tag = 0;</w:t>
      </w:r>
    </w:p>
    <w:p w:rsidR="007806BD" w:rsidRPr="007806BD" w:rsidRDefault="007806BD" w:rsidP="007806BD">
      <w:pPr>
        <w:pStyle w:val="NoSpacing"/>
      </w:pPr>
      <w:r w:rsidRPr="007806BD">
        <w:tab/>
        <w:t>MPI_Status status;</w:t>
      </w:r>
    </w:p>
    <w:p w:rsidR="007806BD" w:rsidRPr="007806BD" w:rsidRDefault="007806BD" w:rsidP="007806BD">
      <w:pPr>
        <w:pStyle w:val="NoSpacing"/>
      </w:pPr>
      <w:r w:rsidRPr="007806BD">
        <w:tab/>
      </w:r>
    </w:p>
    <w:p w:rsidR="007806BD" w:rsidRPr="007806BD" w:rsidRDefault="007806BD" w:rsidP="007806BD">
      <w:pPr>
        <w:pStyle w:val="NoSpacing"/>
      </w:pPr>
      <w:r w:rsidRPr="007806BD">
        <w:tab/>
        <w:t>#pragma omp parallel default(shared) private(m)</w:t>
      </w:r>
    </w:p>
    <w:p w:rsidR="007806BD" w:rsidRPr="007806BD" w:rsidRDefault="007806BD" w:rsidP="007806BD">
      <w:pPr>
        <w:pStyle w:val="NoSpacing"/>
      </w:pPr>
      <w:r w:rsidRPr="007806BD">
        <w:tab/>
        <w:t>{</w:t>
      </w:r>
    </w:p>
    <w:p w:rsidR="007806BD" w:rsidRPr="007806BD" w:rsidRDefault="007806BD" w:rsidP="007806BD">
      <w:pPr>
        <w:pStyle w:val="NoSpacing"/>
      </w:pPr>
      <w:r w:rsidRPr="007806BD">
        <w:tab/>
      </w:r>
      <w:r w:rsidRPr="007806BD">
        <w:tab/>
        <w:t>#pragma omp for schedule(static)</w:t>
      </w:r>
    </w:p>
    <w:p w:rsidR="007806BD" w:rsidRPr="007806BD" w:rsidRDefault="007806BD" w:rsidP="007806BD">
      <w:pPr>
        <w:pStyle w:val="NoSpacing"/>
      </w:pPr>
      <w:r w:rsidRPr="007806BD">
        <w:tab/>
      </w:r>
      <w:r w:rsidRPr="007806BD">
        <w:tab/>
        <w:t>for (int b = 0; b &lt; myN_b; b++) {</w:t>
      </w:r>
    </w:p>
    <w:p w:rsidR="007806BD" w:rsidRPr="007806BD" w:rsidRDefault="007806BD" w:rsidP="007806BD">
      <w:pPr>
        <w:pStyle w:val="NoSpacing"/>
      </w:pPr>
      <w:r w:rsidRPr="007806BD">
        <w:tab/>
      </w:r>
      <w:r w:rsidRPr="007806BD">
        <w:tab/>
      </w:r>
      <w:r w:rsidRPr="007806BD">
        <w:tab/>
        <w:t>if (Boundaries[b].type_ == "interprocess") {</w:t>
      </w:r>
    </w:p>
    <w:p w:rsidR="007806BD" w:rsidRPr="007806BD" w:rsidRDefault="007806BD" w:rsidP="007806BD">
      <w:pPr>
        <w:pStyle w:val="NoSpacing"/>
      </w:pPr>
      <w:r w:rsidRPr="007806BD">
        <w:tab/>
      </w:r>
      <w:r w:rsidRPr="007806BD">
        <w:tab/>
      </w:r>
      <w:r w:rsidRPr="007806BD">
        <w:tab/>
      </w:r>
      <w:r w:rsidRPr="007806BD">
        <w:tab/>
        <w:t>for (int p = 0; p &lt; Boundaries[b].N_; p++) {</w:t>
      </w:r>
    </w:p>
    <w:p w:rsidR="007806BD" w:rsidRPr="007806BD" w:rsidRDefault="007806BD" w:rsidP="007806BD">
      <w:pPr>
        <w:pStyle w:val="NoSpacing"/>
      </w:pPr>
      <w:r w:rsidRPr="007806BD">
        <w:tab/>
      </w:r>
      <w:r w:rsidRPr="007806BD">
        <w:tab/>
      </w:r>
      <w:r w:rsidRPr="007806BD">
        <w:tab/>
      </w:r>
      <w:r w:rsidRPr="007806BD">
        <w:tab/>
      </w:r>
      <w:r w:rsidRPr="007806BD">
        <w:tab/>
        <w:t>buffer[p] = v[Boundaries[b].indices_[p]];</w:t>
      </w:r>
    </w:p>
    <w:p w:rsidR="007806BD" w:rsidRPr="007806BD" w:rsidRDefault="007806BD" w:rsidP="007806BD">
      <w:pPr>
        <w:pStyle w:val="NoSpacing"/>
      </w:pPr>
      <w:r w:rsidRPr="007806BD">
        <w:tab/>
      </w:r>
      <w:r w:rsidRPr="007806BD">
        <w:tab/>
      </w:r>
      <w:r w:rsidRPr="007806BD">
        <w:tab/>
      </w:r>
      <w:r w:rsidRPr="007806BD">
        <w:tab/>
        <w:t>}</w:t>
      </w:r>
    </w:p>
    <w:p w:rsidR="007806BD" w:rsidRPr="007806BD" w:rsidRDefault="007806BD" w:rsidP="007806BD">
      <w:pPr>
        <w:pStyle w:val="NoSpacing"/>
      </w:pPr>
      <w:r w:rsidRPr="007806BD">
        <w:tab/>
      </w:r>
      <w:r w:rsidRPr="007806BD">
        <w:tab/>
      </w:r>
      <w:r w:rsidRPr="007806BD">
        <w:tab/>
      </w:r>
      <w:r w:rsidRPr="007806BD">
        <w:tab/>
        <w:t>yourID = static_cast&lt;int&gt;(Boundaries[b].value_);</w:t>
      </w:r>
    </w:p>
    <w:p w:rsidR="007806BD" w:rsidRPr="007806BD" w:rsidRDefault="007806BD" w:rsidP="007806BD">
      <w:pPr>
        <w:pStyle w:val="NoSpacing"/>
      </w:pPr>
      <w:r w:rsidRPr="007806BD">
        <w:tab/>
      </w:r>
      <w:r w:rsidRPr="007806BD">
        <w:tab/>
      </w:r>
      <w:r w:rsidRPr="007806BD">
        <w:tab/>
      </w:r>
      <w:r w:rsidRPr="007806BD">
        <w:tab/>
        <w:t>MPI_Bsend(buffer, Boundaries[b].N_, MPI_DOUBLE, yourID, tag,</w:t>
      </w:r>
    </w:p>
    <w:p w:rsidR="007806BD" w:rsidRPr="007806BD" w:rsidRDefault="007806BD" w:rsidP="007806BD">
      <w:pPr>
        <w:pStyle w:val="NoSpacing"/>
      </w:pPr>
      <w:r w:rsidRPr="007806BD">
        <w:tab/>
      </w:r>
      <w:r w:rsidRPr="007806BD">
        <w:tab/>
      </w:r>
      <w:r w:rsidRPr="007806BD">
        <w:tab/>
      </w:r>
      <w:r w:rsidRPr="007806BD">
        <w:tab/>
      </w:r>
      <w:r w:rsidRPr="007806BD">
        <w:tab/>
      </w:r>
      <w:r w:rsidRPr="007806BD">
        <w:tab/>
        <w:t>MPI_COMM_WORLD);</w:t>
      </w:r>
    </w:p>
    <w:p w:rsidR="007806BD" w:rsidRPr="007806BD" w:rsidRDefault="007806BD" w:rsidP="007806BD">
      <w:pPr>
        <w:pStyle w:val="NoSpacing"/>
      </w:pPr>
      <w:r w:rsidRPr="007806BD">
        <w:tab/>
      </w:r>
      <w:r w:rsidRPr="007806BD">
        <w:tab/>
      </w:r>
      <w:r w:rsidRPr="007806BD">
        <w:tab/>
        <w:t>}</w:t>
      </w:r>
    </w:p>
    <w:p w:rsidR="007806BD" w:rsidRPr="007806BD" w:rsidRDefault="007806BD" w:rsidP="007806BD">
      <w:pPr>
        <w:pStyle w:val="NoSpacing"/>
      </w:pPr>
      <w:r w:rsidRPr="007806BD">
        <w:tab/>
      </w:r>
      <w:r w:rsidRPr="007806BD">
        <w:tab/>
        <w:t>}</w:t>
      </w:r>
    </w:p>
    <w:p w:rsidR="007806BD" w:rsidRPr="007806BD" w:rsidRDefault="007806BD" w:rsidP="007806BD">
      <w:pPr>
        <w:pStyle w:val="NoSpacing"/>
      </w:pPr>
      <w:r w:rsidRPr="007806BD">
        <w:tab/>
      </w:r>
      <w:r w:rsidRPr="007806BD">
        <w:tab/>
        <w:t>#pragma omp for schedule(static)</w:t>
      </w:r>
    </w:p>
    <w:p w:rsidR="007806BD" w:rsidRPr="007806BD" w:rsidRDefault="007806BD" w:rsidP="007806BD">
      <w:pPr>
        <w:pStyle w:val="NoSpacing"/>
      </w:pPr>
      <w:r w:rsidRPr="007806BD">
        <w:tab/>
      </w:r>
      <w:r w:rsidRPr="007806BD">
        <w:tab/>
        <w:t>for (int b = 0; b &lt; myN_b; b++) {</w:t>
      </w:r>
    </w:p>
    <w:p w:rsidR="007806BD" w:rsidRPr="007806BD" w:rsidRDefault="007806BD" w:rsidP="007806BD">
      <w:pPr>
        <w:pStyle w:val="NoSpacing"/>
      </w:pPr>
      <w:r w:rsidRPr="007806BD">
        <w:tab/>
      </w:r>
      <w:r w:rsidRPr="007806BD">
        <w:tab/>
      </w:r>
      <w:r w:rsidRPr="007806BD">
        <w:tab/>
        <w:t>if (Boundaries[b].type_ == "interprocess") {</w:t>
      </w:r>
    </w:p>
    <w:p w:rsidR="007806BD" w:rsidRPr="007806BD" w:rsidRDefault="007806BD" w:rsidP="007806BD">
      <w:pPr>
        <w:pStyle w:val="NoSpacing"/>
      </w:pPr>
      <w:r w:rsidRPr="007806BD">
        <w:tab/>
      </w:r>
      <w:r w:rsidRPr="007806BD">
        <w:tab/>
      </w:r>
      <w:r w:rsidRPr="007806BD">
        <w:tab/>
      </w:r>
      <w:r w:rsidRPr="007806BD">
        <w:tab/>
        <w:t>yourID = static_cast&lt;int&gt;(Boundaries[b].value_);</w:t>
      </w:r>
    </w:p>
    <w:p w:rsidR="007806BD" w:rsidRPr="007806BD" w:rsidRDefault="007806BD" w:rsidP="007806BD">
      <w:pPr>
        <w:pStyle w:val="NoSpacing"/>
      </w:pPr>
      <w:r w:rsidRPr="007806BD">
        <w:tab/>
      </w:r>
      <w:r w:rsidRPr="007806BD">
        <w:tab/>
      </w:r>
      <w:r w:rsidRPr="007806BD">
        <w:tab/>
      </w:r>
      <w:r w:rsidRPr="007806BD">
        <w:tab/>
        <w:t>MPI_Recv(buffer, Boundaries[b].N_, MPI_DOUBLE, yourID, tag,</w:t>
      </w:r>
    </w:p>
    <w:p w:rsidR="007806BD" w:rsidRPr="007806BD" w:rsidRDefault="007806BD" w:rsidP="007806BD">
      <w:pPr>
        <w:pStyle w:val="NoSpacing"/>
      </w:pPr>
      <w:r w:rsidRPr="007806BD">
        <w:tab/>
      </w:r>
      <w:r w:rsidRPr="007806BD">
        <w:tab/>
      </w:r>
      <w:r w:rsidRPr="007806BD">
        <w:tab/>
      </w:r>
      <w:r w:rsidRPr="007806BD">
        <w:tab/>
      </w:r>
      <w:r w:rsidRPr="007806BD">
        <w:tab/>
      </w:r>
      <w:r w:rsidRPr="007806BD">
        <w:tab/>
        <w:t>MPI_COMM_WORLD, &amp;status);</w:t>
      </w:r>
    </w:p>
    <w:p w:rsidR="007806BD" w:rsidRPr="007806BD" w:rsidRDefault="007806BD" w:rsidP="007806BD">
      <w:pPr>
        <w:pStyle w:val="NoSpacing"/>
      </w:pPr>
      <w:r w:rsidRPr="007806BD">
        <w:tab/>
      </w:r>
      <w:r w:rsidRPr="007806BD">
        <w:tab/>
      </w:r>
      <w:r w:rsidRPr="007806BD">
        <w:tab/>
      </w:r>
      <w:r w:rsidRPr="007806BD">
        <w:tab/>
        <w:t>for (int p = 0; p &lt; Boundaries[b].N_; p++) {</w:t>
      </w:r>
    </w:p>
    <w:p w:rsidR="007806BD" w:rsidRPr="007806BD" w:rsidRDefault="007806BD" w:rsidP="007806BD">
      <w:pPr>
        <w:pStyle w:val="NoSpacing"/>
      </w:pPr>
      <w:r w:rsidRPr="007806BD">
        <w:tab/>
      </w:r>
      <w:r w:rsidRPr="007806BD">
        <w:tab/>
      </w:r>
      <w:r w:rsidRPr="007806BD">
        <w:tab/>
      </w:r>
      <w:r w:rsidRPr="007806BD">
        <w:tab/>
      </w:r>
      <w:r w:rsidRPr="007806BD">
        <w:tab/>
        <w:t>v[Boundaries[b].indices_[p]] += buffer[p];</w:t>
      </w:r>
    </w:p>
    <w:p w:rsidR="007806BD" w:rsidRPr="007806BD" w:rsidRDefault="007806BD" w:rsidP="007806BD">
      <w:pPr>
        <w:pStyle w:val="NoSpacing"/>
      </w:pPr>
      <w:r w:rsidRPr="007806BD">
        <w:tab/>
      </w:r>
      <w:r w:rsidRPr="007806BD">
        <w:tab/>
      </w:r>
      <w:r w:rsidRPr="007806BD">
        <w:tab/>
      </w:r>
      <w:r w:rsidRPr="007806BD">
        <w:tab/>
        <w:t>}</w:t>
      </w:r>
    </w:p>
    <w:p w:rsidR="007806BD" w:rsidRPr="007806BD" w:rsidRDefault="007806BD" w:rsidP="007806BD">
      <w:pPr>
        <w:pStyle w:val="NoSpacing"/>
      </w:pPr>
      <w:r w:rsidRPr="007806BD">
        <w:tab/>
      </w:r>
      <w:r w:rsidRPr="007806BD">
        <w:tab/>
      </w:r>
      <w:r w:rsidRPr="007806BD">
        <w:tab/>
        <w:t>}</w:t>
      </w:r>
    </w:p>
    <w:p w:rsidR="007806BD" w:rsidRPr="007806BD" w:rsidRDefault="007806BD" w:rsidP="007806BD">
      <w:pPr>
        <w:pStyle w:val="NoSpacing"/>
      </w:pPr>
      <w:r w:rsidRPr="007806BD">
        <w:tab/>
      </w:r>
      <w:r w:rsidRPr="007806BD">
        <w:tab/>
        <w:t>}</w:t>
      </w:r>
    </w:p>
    <w:p w:rsidR="007806BD" w:rsidRDefault="007806BD" w:rsidP="003F361D">
      <w:pPr>
        <w:pBdr>
          <w:bottom w:val="single" w:sz="4" w:space="1" w:color="auto"/>
        </w:pBdr>
        <w:rPr>
          <w:sz w:val="22"/>
        </w:rPr>
      </w:pPr>
    </w:p>
    <w:p w:rsidR="006E22C5" w:rsidRDefault="007806BD" w:rsidP="007806BD">
      <w:pPr>
        <w:pStyle w:val="Heading3"/>
      </w:pPr>
      <w:r>
        <w:t>Figure 4.1 showing the exchangeData function that maintains node uniformity between broken up grid points</w:t>
      </w:r>
    </w:p>
    <w:p w:rsidR="006E22C5" w:rsidRDefault="006E22C5">
      <w:pPr>
        <w:rPr>
          <w:sz w:val="22"/>
        </w:rPr>
      </w:pPr>
      <w:r>
        <w:rPr>
          <w:sz w:val="22"/>
        </w:rPr>
        <w:t xml:space="preserve"> </w:t>
      </w:r>
    </w:p>
    <w:p w:rsidR="00317198" w:rsidRDefault="006E22C5">
      <w:pPr>
        <w:rPr>
          <w:sz w:val="22"/>
        </w:rPr>
      </w:pPr>
      <w:r>
        <w:rPr>
          <w:sz w:val="22"/>
        </w:rPr>
        <w:t xml:space="preserve">  </w:t>
      </w:r>
    </w:p>
    <w:p w:rsidR="007806BD" w:rsidRDefault="00317198" w:rsidP="007806BD">
      <w:pPr>
        <w:jc w:val="both"/>
        <w:rPr>
          <w:sz w:val="22"/>
        </w:rPr>
      </w:pPr>
      <w:r>
        <w:rPr>
          <w:sz w:val="22"/>
        </w:rPr>
        <w:lastRenderedPageBreak/>
        <w:t xml:space="preserve"> </w:t>
      </w:r>
      <w:r w:rsidR="007806BD">
        <w:rPr>
          <w:sz w:val="22"/>
        </w:rPr>
        <w:t xml:space="preserve">We implemented OpenMP over the MPI by introducing a number of slave threads that would work under each Master MPI thread. The master can identified via its MPI rank myID, which other than 0 would be a worker styled master thread that would handle one section of the grid with its own memory access. </w:t>
      </w:r>
    </w:p>
    <w:p w:rsidR="007806BD" w:rsidRDefault="007806BD" w:rsidP="007806BD">
      <w:pPr>
        <w:jc w:val="both"/>
        <w:rPr>
          <w:sz w:val="22"/>
        </w:rPr>
      </w:pPr>
      <w:r>
        <w:rPr>
          <w:sz w:val="22"/>
        </w:rPr>
        <w:t xml:space="preserve">Most of our OpenMP centered around the solve function where we created a series of </w:t>
      </w:r>
      <w:r w:rsidR="00A822C8">
        <w:rPr>
          <w:sz w:val="22"/>
        </w:rPr>
        <w:t xml:space="preserve">(m) </w:t>
      </w:r>
      <w:r>
        <w:rPr>
          <w:sz w:val="22"/>
        </w:rPr>
        <w:t xml:space="preserve">worker threads in the beginning of the function </w:t>
      </w:r>
      <w:r w:rsidR="00A822C8">
        <w:rPr>
          <w:sz w:val="22"/>
        </w:rPr>
        <w:t xml:space="preserve">using the command – </w:t>
      </w:r>
    </w:p>
    <w:p w:rsidR="007806BD" w:rsidRPr="00A822C8" w:rsidRDefault="007806BD" w:rsidP="007806BD">
      <w:pPr>
        <w:jc w:val="both"/>
        <w:rPr>
          <w:b/>
          <w:sz w:val="22"/>
        </w:rPr>
      </w:pPr>
      <w:r w:rsidRPr="00A822C8">
        <w:rPr>
          <w:b/>
          <w:sz w:val="22"/>
        </w:rPr>
        <w:t>#pragma omp parallel default(shared) private(m)</w:t>
      </w:r>
    </w:p>
    <w:p w:rsidR="00FF2024" w:rsidRPr="00A822C8" w:rsidRDefault="00A822C8">
      <w:pPr>
        <w:rPr>
          <w:b/>
          <w:sz w:val="22"/>
        </w:rPr>
      </w:pPr>
      <w:r>
        <w:rPr>
          <w:sz w:val="22"/>
        </w:rPr>
        <w:t>Followed by the command</w:t>
      </w:r>
    </w:p>
    <w:p w:rsidR="00A822C8" w:rsidRDefault="00A822C8">
      <w:pPr>
        <w:rPr>
          <w:b/>
          <w:sz w:val="22"/>
        </w:rPr>
      </w:pPr>
      <w:r w:rsidRPr="00A822C8">
        <w:rPr>
          <w:b/>
          <w:sz w:val="22"/>
        </w:rPr>
        <w:t>#pragma omp for schedule(static)</w:t>
      </w:r>
      <w:r>
        <w:rPr>
          <w:b/>
          <w:sz w:val="22"/>
        </w:rPr>
        <w:t xml:space="preserve"> </w:t>
      </w:r>
    </w:p>
    <w:p w:rsidR="00A822C8" w:rsidRDefault="00A822C8">
      <w:pPr>
        <w:rPr>
          <w:sz w:val="22"/>
        </w:rPr>
      </w:pPr>
      <w:r>
        <w:rPr>
          <w:sz w:val="22"/>
        </w:rPr>
        <w:t xml:space="preserve">for each successive for loop and the </w:t>
      </w:r>
    </w:p>
    <w:p w:rsidR="00A822C8" w:rsidRPr="00A822C8" w:rsidRDefault="00A822C8">
      <w:pPr>
        <w:rPr>
          <w:b/>
          <w:sz w:val="22"/>
        </w:rPr>
      </w:pPr>
      <w:r w:rsidRPr="00A822C8">
        <w:rPr>
          <w:b/>
          <w:sz w:val="22"/>
        </w:rPr>
        <w:t>#pragma omp single</w:t>
      </w:r>
    </w:p>
    <w:p w:rsidR="00A822C8" w:rsidRDefault="00A822C8" w:rsidP="00A822C8">
      <w:pPr>
        <w:jc w:val="both"/>
        <w:rPr>
          <w:sz w:val="22"/>
        </w:rPr>
      </w:pPr>
      <w:r>
        <w:rPr>
          <w:sz w:val="22"/>
        </w:rPr>
        <w:t>Command for any part of the code that we couldn’t divide over a number of threads. We implemented the same techniques in the exchangeData function when we were cycling over “inter-process” nodes, an example of which can be seen below:</w:t>
      </w:r>
    </w:p>
    <w:p w:rsidR="00A822C8" w:rsidRDefault="00A822C8" w:rsidP="00A822C8">
      <w:pPr>
        <w:pStyle w:val="NoSpacing"/>
      </w:pPr>
    </w:p>
    <w:p w:rsidR="00A822C8" w:rsidRPr="00A822C8" w:rsidRDefault="00A822C8" w:rsidP="00A822C8">
      <w:pPr>
        <w:pStyle w:val="NoSpacing"/>
      </w:pPr>
      <w:r w:rsidRPr="00A822C8">
        <w:t>#pragma omp parallel default(shared) private(m)</w:t>
      </w:r>
    </w:p>
    <w:p w:rsidR="00A822C8" w:rsidRPr="00A822C8" w:rsidRDefault="00A822C8" w:rsidP="00A822C8">
      <w:pPr>
        <w:pStyle w:val="NoSpacing"/>
      </w:pPr>
      <w:r w:rsidRPr="00A822C8">
        <w:tab/>
        <w:t>{</w:t>
      </w:r>
    </w:p>
    <w:p w:rsidR="00A822C8" w:rsidRPr="00A822C8" w:rsidRDefault="00A822C8" w:rsidP="00A822C8">
      <w:pPr>
        <w:pStyle w:val="NoSpacing"/>
      </w:pPr>
      <w:r w:rsidRPr="00A822C8">
        <w:tab/>
      </w:r>
      <w:r w:rsidRPr="00A822C8">
        <w:tab/>
        <w:t>for(m=0; m&lt;N_row; m++)</w:t>
      </w:r>
    </w:p>
    <w:p w:rsidR="00A822C8" w:rsidRPr="00A822C8" w:rsidRDefault="00A822C8" w:rsidP="00A822C8">
      <w:pPr>
        <w:pStyle w:val="NoSpacing"/>
      </w:pPr>
      <w:r w:rsidRPr="00A822C8">
        <w:tab/>
      </w:r>
      <w:r w:rsidRPr="00A822C8">
        <w:tab/>
        <w:t xml:space="preserve">{  </w:t>
      </w:r>
    </w:p>
    <w:p w:rsidR="00A822C8" w:rsidRPr="00A822C8" w:rsidRDefault="00A822C8" w:rsidP="00A822C8">
      <w:pPr>
        <w:pStyle w:val="NoSpacing"/>
      </w:pPr>
      <w:r w:rsidRPr="00A822C8">
        <w:tab/>
      </w:r>
      <w:r w:rsidRPr="00A822C8">
        <w:tab/>
      </w:r>
      <w:r w:rsidRPr="00A822C8">
        <w:tab/>
      </w:r>
      <w:r w:rsidRPr="00A822C8">
        <w:tab/>
        <w:t>r_old[m]</w:t>
      </w:r>
      <w:r w:rsidRPr="00A822C8">
        <w:tab/>
        <w:t>= b[m] - AT[m];// residual</w:t>
      </w:r>
    </w:p>
    <w:p w:rsidR="00A822C8" w:rsidRPr="00A822C8" w:rsidRDefault="00A822C8" w:rsidP="00A822C8">
      <w:pPr>
        <w:pStyle w:val="NoSpacing"/>
      </w:pPr>
      <w:r w:rsidRPr="00A822C8">
        <w:tab/>
      </w:r>
      <w:r w:rsidRPr="00A822C8">
        <w:tab/>
      </w:r>
      <w:r w:rsidRPr="00A822C8">
        <w:tab/>
      </w:r>
      <w:r w:rsidRPr="00A822C8">
        <w:tab/>
        <w:t>d[m]</w:t>
      </w:r>
      <w:r w:rsidRPr="00A822C8">
        <w:tab/>
      </w:r>
      <w:r w:rsidRPr="00A822C8">
        <w:tab/>
        <w:t>= r_old[m];</w:t>
      </w:r>
    </w:p>
    <w:p w:rsidR="00A822C8" w:rsidRPr="00A822C8" w:rsidRDefault="00A822C8" w:rsidP="00A822C8">
      <w:pPr>
        <w:pStyle w:val="NoSpacing"/>
      </w:pPr>
      <w:r w:rsidRPr="00A822C8">
        <w:tab/>
      </w:r>
      <w:r w:rsidRPr="00A822C8">
        <w:tab/>
      </w:r>
      <w:r w:rsidRPr="00A822C8">
        <w:tab/>
        <w:t xml:space="preserve">  //  r_oldTr_old+= r_old[m]*r_old[m];</w:t>
      </w:r>
    </w:p>
    <w:p w:rsidR="00A822C8" w:rsidRPr="00A822C8" w:rsidRDefault="00A822C8" w:rsidP="00A822C8">
      <w:pPr>
        <w:pStyle w:val="NoSpacing"/>
      </w:pPr>
      <w:r w:rsidRPr="00A822C8">
        <w:tab/>
      </w:r>
      <w:r w:rsidRPr="00A822C8">
        <w:tab/>
      </w:r>
      <w:r w:rsidRPr="00A822C8">
        <w:tab/>
        <w:t>}</w:t>
      </w:r>
    </w:p>
    <w:p w:rsidR="00A822C8" w:rsidRPr="00A822C8" w:rsidRDefault="00A822C8" w:rsidP="00A822C8">
      <w:pPr>
        <w:pStyle w:val="NoSpacing"/>
      </w:pPr>
      <w:r w:rsidRPr="00A822C8">
        <w:tab/>
      </w:r>
      <w:r w:rsidRPr="00A822C8">
        <w:tab/>
        <w:t>#pragma omp single</w:t>
      </w:r>
    </w:p>
    <w:p w:rsidR="00A822C8" w:rsidRPr="00A822C8" w:rsidRDefault="00A822C8" w:rsidP="00A822C8">
      <w:pPr>
        <w:pStyle w:val="NoSpacing"/>
      </w:pPr>
      <w:r w:rsidRPr="00A822C8">
        <w:tab/>
      </w:r>
      <w:r w:rsidRPr="00A822C8">
        <w:tab/>
        <w:t>{</w:t>
      </w:r>
    </w:p>
    <w:p w:rsidR="00A822C8" w:rsidRPr="00A822C8" w:rsidRDefault="00A822C8" w:rsidP="00A822C8">
      <w:pPr>
        <w:pStyle w:val="NoSpacing"/>
      </w:pPr>
      <w:r w:rsidRPr="00A822C8">
        <w:tab/>
      </w:r>
      <w:r w:rsidRPr="00A822C8">
        <w:tab/>
      </w:r>
      <w:r w:rsidRPr="00A822C8">
        <w:tab/>
      </w:r>
      <w:r w:rsidRPr="00A822C8">
        <w:tab/>
        <w:t>r_oldTr_old</w:t>
      </w:r>
      <w:r w:rsidRPr="00A822C8">
        <w:tab/>
        <w:t>= computeInnerProduct(r_old, r_old, yourPoints, N_row);</w:t>
      </w:r>
    </w:p>
    <w:p w:rsidR="00A822C8" w:rsidRPr="00A822C8" w:rsidRDefault="00A822C8" w:rsidP="00A822C8">
      <w:pPr>
        <w:pStyle w:val="NoSpacing"/>
      </w:pPr>
      <w:r w:rsidRPr="00A822C8">
        <w:tab/>
      </w:r>
      <w:r w:rsidRPr="00A822C8">
        <w:tab/>
      </w:r>
      <w:r w:rsidRPr="00A822C8">
        <w:tab/>
      </w:r>
      <w:r w:rsidRPr="00A822C8">
        <w:tab/>
        <w:t>r_norm = sqrt(r_oldTr_old);</w:t>
      </w:r>
    </w:p>
    <w:p w:rsidR="00A822C8" w:rsidRPr="00A822C8" w:rsidRDefault="00A822C8" w:rsidP="00A822C8">
      <w:pPr>
        <w:pStyle w:val="NoSpacing"/>
      </w:pPr>
      <w:r w:rsidRPr="00A822C8">
        <w:tab/>
      </w:r>
      <w:r w:rsidRPr="00A822C8">
        <w:tab/>
      </w:r>
      <w:r w:rsidRPr="00A822C8">
        <w:tab/>
        <w:t>}</w:t>
      </w:r>
      <w:r w:rsidRPr="00A822C8">
        <w:tab/>
      </w:r>
      <w:r w:rsidRPr="00A822C8">
        <w:tab/>
      </w:r>
      <w:r w:rsidRPr="00A822C8">
        <w:tab/>
      </w:r>
    </w:p>
    <w:p w:rsidR="00A822C8" w:rsidRPr="00A822C8" w:rsidRDefault="00A822C8" w:rsidP="00A822C8">
      <w:pPr>
        <w:pStyle w:val="NoSpacing"/>
      </w:pPr>
      <w:r w:rsidRPr="00A822C8">
        <w:tab/>
      </w:r>
      <w:r w:rsidRPr="00A822C8">
        <w:tab/>
        <w:t>// Conjugate Gradient iterative loop</w:t>
      </w:r>
    </w:p>
    <w:p w:rsidR="00A822C8" w:rsidRPr="00A822C8" w:rsidRDefault="00A822C8" w:rsidP="00A822C8">
      <w:pPr>
        <w:pStyle w:val="NoSpacing"/>
      </w:pPr>
      <w:r w:rsidRPr="00A822C8">
        <w:tab/>
      </w:r>
      <w:r w:rsidRPr="00A822C8">
        <w:tab/>
        <w:t>while(r_norm&gt;tolerance &amp;&amp; k&lt;maxIterations){</w:t>
      </w:r>
    </w:p>
    <w:p w:rsidR="00A822C8" w:rsidRPr="00A822C8" w:rsidRDefault="00A822C8" w:rsidP="00A822C8">
      <w:pPr>
        <w:pStyle w:val="NoSpacing"/>
      </w:pPr>
      <w:r w:rsidRPr="00A822C8">
        <w:tab/>
      </w:r>
      <w:r w:rsidRPr="00A822C8">
        <w:tab/>
        <w:t>#pragma omp single</w:t>
      </w:r>
    </w:p>
    <w:p w:rsidR="00A822C8" w:rsidRPr="00A822C8" w:rsidRDefault="00A822C8" w:rsidP="00A822C8">
      <w:pPr>
        <w:pStyle w:val="NoSpacing"/>
      </w:pPr>
      <w:r w:rsidRPr="00A822C8">
        <w:tab/>
      </w:r>
      <w:r w:rsidRPr="00A822C8">
        <w:tab/>
        <w:t>{</w:t>
      </w:r>
    </w:p>
    <w:p w:rsidR="00A822C8" w:rsidRPr="00A822C8" w:rsidRDefault="00A822C8" w:rsidP="00A822C8">
      <w:pPr>
        <w:pStyle w:val="NoSpacing"/>
      </w:pPr>
      <w:r w:rsidRPr="00A822C8">
        <w:tab/>
      </w:r>
      <w:r w:rsidRPr="00A822C8">
        <w:tab/>
      </w:r>
      <w:r w:rsidRPr="00A822C8">
        <w:tab/>
        <w:t>A.multiply(Ad, d);</w:t>
      </w:r>
    </w:p>
    <w:p w:rsidR="00A822C8" w:rsidRPr="00A822C8" w:rsidRDefault="00A822C8" w:rsidP="00A822C8">
      <w:pPr>
        <w:pStyle w:val="NoSpacing"/>
      </w:pPr>
      <w:r w:rsidRPr="00A822C8">
        <w:tab/>
      </w:r>
      <w:r w:rsidRPr="00A822C8">
        <w:tab/>
      </w:r>
      <w:r w:rsidRPr="00A822C8">
        <w:tab/>
        <w:t>exchangeData(Ad, Boundaries, myN_b);</w:t>
      </w:r>
    </w:p>
    <w:p w:rsidR="00A822C8" w:rsidRPr="00A822C8" w:rsidRDefault="00A822C8" w:rsidP="00A822C8">
      <w:pPr>
        <w:pStyle w:val="NoSpacing"/>
      </w:pPr>
      <w:r w:rsidRPr="00A822C8">
        <w:tab/>
      </w:r>
      <w:r w:rsidRPr="00A822C8">
        <w:tab/>
      </w:r>
      <w:r w:rsidRPr="00A822C8">
        <w:tab/>
        <w:t>dTAd</w:t>
      </w:r>
      <w:r w:rsidRPr="00A822C8">
        <w:tab/>
        <w:t>= computeInnerProduct(d, Ad, yourPoints, N_row);</w:t>
      </w:r>
    </w:p>
    <w:p w:rsidR="00A822C8" w:rsidRPr="00A822C8" w:rsidRDefault="00A822C8" w:rsidP="00A822C8">
      <w:pPr>
        <w:pStyle w:val="NoSpacing"/>
      </w:pPr>
      <w:r w:rsidRPr="00A822C8">
        <w:tab/>
      </w:r>
      <w:r w:rsidRPr="00A822C8">
        <w:tab/>
        <w:t>}</w:t>
      </w:r>
      <w:r w:rsidRPr="00A822C8">
        <w:tab/>
      </w:r>
    </w:p>
    <w:p w:rsidR="00A822C8" w:rsidRPr="00A822C8" w:rsidRDefault="00A822C8" w:rsidP="00A822C8">
      <w:pPr>
        <w:pStyle w:val="NoSpacing"/>
      </w:pPr>
      <w:r w:rsidRPr="00A822C8">
        <w:tab/>
      </w:r>
      <w:r w:rsidRPr="00A822C8">
        <w:tab/>
      </w:r>
      <w:r w:rsidRPr="00A822C8">
        <w:tab/>
        <w:t xml:space="preserve">alpha  </w:t>
      </w:r>
      <w:r w:rsidRPr="00A822C8">
        <w:tab/>
        <w:t>= r_oldTr_old/dTAd;</w:t>
      </w:r>
    </w:p>
    <w:p w:rsidR="00A822C8" w:rsidRPr="00A822C8" w:rsidRDefault="00A822C8" w:rsidP="00A822C8">
      <w:pPr>
        <w:pStyle w:val="NoSpacing"/>
      </w:pPr>
      <w:r w:rsidRPr="00A822C8">
        <w:tab/>
      </w:r>
      <w:r w:rsidRPr="00A822C8">
        <w:tab/>
      </w:r>
      <w:r w:rsidRPr="00A822C8">
        <w:tab/>
        <w:t>#pragma omp for schedule(static)</w:t>
      </w:r>
    </w:p>
    <w:p w:rsidR="00A822C8" w:rsidRPr="00A822C8" w:rsidRDefault="00A822C8" w:rsidP="00A822C8">
      <w:pPr>
        <w:pStyle w:val="NoSpacing"/>
      </w:pPr>
      <w:r w:rsidRPr="00A822C8">
        <w:lastRenderedPageBreak/>
        <w:tab/>
      </w:r>
      <w:r w:rsidRPr="00A822C8">
        <w:tab/>
      </w:r>
      <w:r w:rsidRPr="00A822C8">
        <w:tab/>
        <w:t>for(m=0; m&lt;N_row; m++)</w:t>
      </w:r>
    </w:p>
    <w:p w:rsidR="00A822C8" w:rsidRPr="00A822C8" w:rsidRDefault="00A822C8" w:rsidP="00A822C8">
      <w:pPr>
        <w:pStyle w:val="NoSpacing"/>
      </w:pPr>
      <w:r>
        <w:tab/>
      </w:r>
      <w:r>
        <w:tab/>
      </w:r>
      <w:r>
        <w:tab/>
        <w:t>{</w:t>
      </w:r>
      <w:r w:rsidRPr="00A822C8">
        <w:tab/>
      </w:r>
    </w:p>
    <w:p w:rsidR="00A822C8" w:rsidRPr="00A822C8" w:rsidRDefault="00A822C8" w:rsidP="00A822C8">
      <w:pPr>
        <w:pStyle w:val="NoSpacing"/>
      </w:pPr>
      <w:r w:rsidRPr="00A822C8">
        <w:tab/>
      </w:r>
      <w:r w:rsidRPr="00A822C8">
        <w:tab/>
      </w:r>
      <w:r w:rsidRPr="00A822C8">
        <w:tab/>
      </w:r>
      <w:r w:rsidRPr="00A822C8">
        <w:tab/>
      </w:r>
      <w:r w:rsidRPr="00A822C8">
        <w:tab/>
        <w:t>dTAd   += d[m]*Ad[m];</w:t>
      </w:r>
    </w:p>
    <w:p w:rsidR="00A822C8" w:rsidRPr="00A822C8" w:rsidRDefault="00A822C8" w:rsidP="00A822C8">
      <w:pPr>
        <w:pStyle w:val="NoSpacing"/>
      </w:pPr>
    </w:p>
    <w:p w:rsidR="00E15E47" w:rsidRDefault="00A822C8" w:rsidP="00A822C8">
      <w:pPr>
        <w:pStyle w:val="NoSpacing"/>
      </w:pPr>
      <w:r w:rsidRPr="00A822C8">
        <w:tab/>
      </w:r>
      <w:r w:rsidRPr="00A822C8">
        <w:tab/>
      </w:r>
      <w:r w:rsidRPr="00A822C8">
        <w:tab/>
        <w:t>}</w:t>
      </w:r>
      <w:r w:rsidR="00E15E47">
        <w:t xml:space="preserve"> </w:t>
      </w:r>
    </w:p>
    <w:p w:rsidR="00E15E47" w:rsidRDefault="00E15E47" w:rsidP="003F361D">
      <w:pPr>
        <w:pBdr>
          <w:bottom w:val="single" w:sz="4" w:space="1" w:color="auto"/>
        </w:pBdr>
        <w:rPr>
          <w:sz w:val="22"/>
        </w:rPr>
      </w:pPr>
    </w:p>
    <w:p w:rsidR="00E15E47" w:rsidRDefault="00A822C8" w:rsidP="00A822C8">
      <w:pPr>
        <w:pStyle w:val="Heading3"/>
      </w:pPr>
      <w:r>
        <w:t>Figure 4.2 showing the implementation of OpenMP in the solve function.</w:t>
      </w:r>
    </w:p>
    <w:p w:rsidR="00A822C8" w:rsidRDefault="00A822C8" w:rsidP="00A822C8">
      <w:pPr>
        <w:jc w:val="both"/>
      </w:pPr>
    </w:p>
    <w:p w:rsidR="00A822C8" w:rsidRPr="00A822C8" w:rsidRDefault="00A822C8" w:rsidP="00A822C8">
      <w:pPr>
        <w:jc w:val="both"/>
      </w:pPr>
      <w:r>
        <w:t xml:space="preserve">More OpenMP parallel programming was done in the main function as well as in small amounts all over the program where required but we stayed clear of the main timestep program. Variables at each time-step were dependent on their previous values thus, we were not able to apply OpenMP there. </w:t>
      </w:r>
    </w:p>
    <w:p w:rsidR="00E15E47" w:rsidRDefault="00E15E47" w:rsidP="00A822C8">
      <w:pPr>
        <w:jc w:val="both"/>
        <w:rPr>
          <w:sz w:val="22"/>
        </w:rPr>
      </w:pPr>
    </w:p>
    <w:p w:rsidR="00974432" w:rsidRDefault="00974432">
      <w:pPr>
        <w:rPr>
          <w:sz w:val="22"/>
        </w:rPr>
      </w:pPr>
    </w:p>
    <w:p w:rsidR="00974432" w:rsidRDefault="00974432">
      <w:pPr>
        <w:spacing w:after="200" w:line="276" w:lineRule="auto"/>
        <w:rPr>
          <w:sz w:val="22"/>
        </w:rPr>
      </w:pPr>
      <w:r>
        <w:rPr>
          <w:sz w:val="22"/>
        </w:rPr>
        <w:br w:type="page"/>
      </w:r>
    </w:p>
    <w:p w:rsidR="00E15E47" w:rsidRDefault="00974432">
      <w:pPr>
        <w:rPr>
          <w:sz w:val="22"/>
        </w:rPr>
      </w:pPr>
      <w:r w:rsidRPr="00974432">
        <w:rPr>
          <w:noProof/>
          <w:color w:val="000000"/>
          <w:lang w:val="en-AU" w:eastAsia="en-AU"/>
        </w:rPr>
        <w:lastRenderedPageBreak/>
        <mc:AlternateContent>
          <mc:Choice Requires="wps">
            <w:drawing>
              <wp:anchor distT="0" distB="0" distL="114300" distR="114300" simplePos="0" relativeHeight="251666432" behindDoc="0" locked="0" layoutInCell="1" allowOverlap="1" wp14:anchorId="57C7687B" wp14:editId="1800183E">
                <wp:simplePos x="0" y="0"/>
                <wp:positionH relativeFrom="page">
                  <wp:posOffset>-1</wp:posOffset>
                </wp:positionH>
                <wp:positionV relativeFrom="page">
                  <wp:posOffset>0</wp:posOffset>
                </wp:positionV>
                <wp:extent cx="7776845" cy="10058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6845" cy="10058400"/>
                        </a:xfrm>
                        <a:prstGeom prst="rect">
                          <a:avLst/>
                        </a:prstGeom>
                        <a:blipFill rotWithShape="1">
                          <a:blip r:embed="rId16">
                            <a:duotone>
                              <a:srgbClr val="000000">
                                <a:tint val="97000"/>
                              </a:srgbClr>
                              <a:srgbClr val="000000">
                                <a:shade val="96000"/>
                              </a:srgbClr>
                            </a:duotone>
                          </a:blip>
                          <a:tile tx="0" ty="0" sx="32000" sy="32000" flip="none" algn="tl"/>
                        </a:blipFill>
                        <a:ln w="25400" cap="flat" cmpd="sng" algn="ctr">
                          <a:noFill/>
                          <a:prstDash val="solid"/>
                        </a:ln>
                        <a:effectLst/>
                      </wps:spPr>
                      <wps:txbx>
                        <w:txbxContent>
                          <w:p w:rsidR="00974432" w:rsidRDefault="00974432" w:rsidP="00974432">
                            <w:pPr>
                              <w:jc w:val="both"/>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id="Rectangle 3" o:spid="_x0000_s1032" style="position:absolute;margin-left:0;margin-top:0;width:612.35pt;height:11in;z-index:251666432;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page;v-text-anchor:bottom"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" stroked="f" strokeweight="2pt">
                <v:fill r:id="rId17" o:title="" recolor="t" rotate="t" type="tile"/>
                <v:imagedata recolortarget="#303030"/>
                <v:path arrowok="t"/>
                <v:textbox inset="79.2pt,,21.6pt,223.2pt">
                  <w:txbxContent>
                    <w:p w:rsidR="00974432" w:rsidRDefault="00974432" w:rsidP="00974432">
                      <w:pPr>
                        <w:jc w:val="both"/>
                      </w:pPr>
                    </w:p>
                  </w:txbxContent>
                </v:textbox>
                <w10:wrap anchorx="page" anchory="page"/>
              </v:rect>
            </w:pict>
          </mc:Fallback>
        </mc:AlternateContent>
      </w:r>
    </w:p>
    <w:p w:rsidR="00E15E47" w:rsidRPr="00E15E47" w:rsidRDefault="00E15E47">
      <w:pPr>
        <w:rPr>
          <w:sz w:val="22"/>
        </w:rPr>
      </w:pPr>
    </w:p>
    <w:sectPr w:rsidR="00E15E47" w:rsidRPr="00E15E47" w:rsidSect="003F361D">
      <w:headerReference w:type="even" r:id="rId18"/>
      <w:headerReference w:type="default" r:id="rId19"/>
      <w:footerReference w:type="even" r:id="rId20"/>
      <w:footerReference w:type="default" r:id="rId21"/>
      <w:pgSz w:w="12240" w:h="15840"/>
      <w:pgMar w:top="2880" w:right="216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509" w:rsidRDefault="00555509">
      <w:pPr>
        <w:spacing w:after="0" w:line="240" w:lineRule="auto"/>
      </w:pPr>
      <w:r>
        <w:separator/>
      </w:r>
    </w:p>
  </w:endnote>
  <w:endnote w:type="continuationSeparator" w:id="0">
    <w:p w:rsidR="00555509" w:rsidRDefault="005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D1" w:rsidRDefault="001871D1">
    <w:pPr>
      <w:pStyle w:val="Footer"/>
    </w:pPr>
    <w:r>
      <w:rPr>
        <w:noProof/>
        <w:lang w:val="en-AU" w:eastAsia="en-AU"/>
      </w:rPr>
      <mc:AlternateContent>
        <mc:Choice Requires="wps">
          <w:drawing>
            <wp:anchor distT="0" distB="0" distL="114300" distR="114300" simplePos="0" relativeHeight="251673600" behindDoc="1" locked="0" layoutInCell="1" allowOverlap="1" wp14:anchorId="06257DCF" wp14:editId="6758229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9676d [3215]" stroked="f" strokeweight="2pt">
              <v:path arrowok="t"/>
              <v:textbox>
                <w:txbxContent>
                  <w:p w:rsidR="001871D1" w:rsidRDefault="001871D1">
                    <w:pPr>
                      <w:rPr>
                        <w:rFonts w:eastAsia="Times New Roman"/>
                      </w:rPr>
                    </w:pPr>
                  </w:p>
                </w:txbxContent>
              </v:textbox>
              <w10:wrap anchorx="page" anchory="page"/>
            </v:rect>
          </w:pict>
        </mc:Fallback>
      </mc:AlternateContent>
    </w:r>
    <w:r>
      <w:rPr>
        <w:noProof/>
        <w:lang w:val="en-AU" w:eastAsia="en-AU"/>
      </w:rPr>
      <mc:AlternateContent>
        <mc:Choice Requires="wps">
          <w:drawing>
            <wp:anchor distT="0" distB="0" distL="114300" distR="114300" simplePos="0" relativeHeight="251674624" behindDoc="1" locked="0" layoutInCell="1" allowOverlap="1" wp14:anchorId="3B3339F8" wp14:editId="3743AD6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ceb966 [3204]" stroked="f" strokeweight="2pt">
              <v:path arrowok="t"/>
              <v:textbox>
                <w:txbxContent>
                  <w:p w:rsidR="001871D1" w:rsidRDefault="001871D1"/>
                </w:txbxContent>
              </v:textbox>
              <w10:wrap anchorx="page" anchory="page"/>
            </v:rect>
          </w:pict>
        </mc:Fallback>
      </mc:AlternateContent>
    </w:r>
    <w:r>
      <w:rPr>
        <w:noProof/>
        <w:lang w:val="en-AU" w:eastAsia="en-AU"/>
      </w:rPr>
      <mc:AlternateContent>
        <mc:Choice Requires="wps">
          <w:drawing>
            <wp:anchor distT="0" distB="0" distL="114300" distR="114300" simplePos="0" relativeHeight="251675648" behindDoc="0" locked="0" layoutInCell="1" allowOverlap="1" wp14:anchorId="3A5FCE6A" wp14:editId="087E805E">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871D1" w:rsidRDefault="001871D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7212C">
                            <w:rPr>
                              <w:noProof/>
                              <w:color w:val="FFFFFF" w:themeColor="background1"/>
                              <w:sz w:val="24"/>
                              <w:szCs w:val="20"/>
                            </w:rPr>
                            <w:t>12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1"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" filled="t" fillcolor="#ceb966 [3204]" strokecolor="white [3212]">
              <v:path arrowok="t"/>
              <v:textbox inset="0,,0">
                <w:txbxContent>
                  <w:p w:rsidR="001871D1" w:rsidRDefault="001871D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7212C">
                      <w:rPr>
                        <w:noProof/>
                        <w:color w:val="FFFFFF" w:themeColor="background1"/>
                        <w:sz w:val="24"/>
                        <w:szCs w:val="20"/>
                      </w:rPr>
                      <w:t>12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D1" w:rsidRDefault="001871D1">
    <w:pPr>
      <w:pStyle w:val="Footer"/>
    </w:pPr>
    <w:r>
      <w:rPr>
        <w:noProof/>
        <w:lang w:val="en-AU" w:eastAsia="en-AU"/>
      </w:rPr>
      <mc:AlternateContent>
        <mc:Choice Requires="wps">
          <w:drawing>
            <wp:anchor distT="0" distB="0" distL="114300" distR="114300" simplePos="0" relativeHeight="251664384" behindDoc="1" locked="0" layoutInCell="1" allowOverlap="1" wp14:anchorId="780F510A" wp14:editId="7EA4E3F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2"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9676d [3215]" stroked="f" strokeweight="2pt">
              <v:path arrowok="t"/>
              <v:textbox>
                <w:txbxContent>
                  <w:p w:rsidR="001871D1" w:rsidRDefault="001871D1">
                    <w:pPr>
                      <w:rPr>
                        <w:rFonts w:eastAsia="Times New Roman"/>
                      </w:rPr>
                    </w:pPr>
                  </w:p>
                </w:txbxContent>
              </v:textbox>
              <w10:wrap anchorx="page" anchory="page"/>
            </v:rect>
          </w:pict>
        </mc:Fallback>
      </mc:AlternateContent>
    </w:r>
    <w:r>
      <w:rPr>
        <w:noProof/>
        <w:lang w:val="en-AU" w:eastAsia="en-AU"/>
      </w:rPr>
      <mc:AlternateContent>
        <mc:Choice Requires="wps">
          <w:drawing>
            <wp:anchor distT="0" distB="0" distL="114300" distR="114300" simplePos="0" relativeHeight="251665408" behindDoc="1" locked="0" layoutInCell="1" allowOverlap="1" wp14:anchorId="16CB6EC1" wp14:editId="15648FB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3"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ceb966 [3204]" stroked="f" strokeweight="2pt">
              <v:path arrowok="t"/>
              <v:textbox>
                <w:txbxContent>
                  <w:p w:rsidR="001871D1" w:rsidRDefault="001871D1"/>
                </w:txbxContent>
              </v:textbox>
              <w10:wrap anchorx="page" anchory="page"/>
            </v:rect>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4DEB5D9D" wp14:editId="597337F6">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871D1" w:rsidRDefault="001871D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7212C">
                            <w:rPr>
                              <w:noProof/>
                              <w:color w:val="FFFFFF" w:themeColor="background1"/>
                              <w:sz w:val="24"/>
                              <w:szCs w:val="20"/>
                            </w:rPr>
                            <w:t>13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4"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" filled="t" fillcolor="#ceb966 [3204]" strokecolor="white [3212]">
              <v:path arrowok="t"/>
              <v:textbox inset="0,,0">
                <w:txbxContent>
                  <w:p w:rsidR="001871D1" w:rsidRDefault="001871D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7212C">
                      <w:rPr>
                        <w:noProof/>
                        <w:color w:val="FFFFFF" w:themeColor="background1"/>
                        <w:sz w:val="24"/>
                        <w:szCs w:val="20"/>
                      </w:rPr>
                      <w:t>13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509" w:rsidRDefault="00555509">
      <w:pPr>
        <w:spacing w:after="0" w:line="240" w:lineRule="auto"/>
      </w:pPr>
      <w:r>
        <w:separator/>
      </w:r>
    </w:p>
  </w:footnote>
  <w:footnote w:type="continuationSeparator" w:id="0">
    <w:p w:rsidR="00555509" w:rsidRDefault="00555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D1" w:rsidRDefault="001119EE">
    <w:pPr>
      <w:pStyle w:val="Header"/>
    </w:pPr>
    <w:r>
      <w:rPr>
        <w:noProof/>
        <w:color w:val="000000"/>
        <w:lang w:val="en-AU" w:eastAsia="en-AU"/>
      </w:rPr>
      <mc:AlternateContent>
        <mc:Choice Requires="wps">
          <w:drawing>
            <wp:anchor distT="0" distB="0" distL="114300" distR="114300" simplePos="0" relativeHeight="251671552" behindDoc="1" locked="0" layoutInCell="1" allowOverlap="1" wp14:anchorId="7AB06AB4" wp14:editId="5CFA8269">
              <wp:simplePos x="0" y="0"/>
              <wp:positionH relativeFrom="page">
                <wp:posOffset>652145</wp:posOffset>
              </wp:positionH>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51.35pt;margin-top:0;width:556.9pt;height:11in;z-index:-251644928;visibility:visible;mso-wrap-style:square;mso-width-percent:910;mso-height-percent:1000;mso-wrap-distance-left:9pt;mso-wrap-distance-top:0;mso-wrap-distance-right:9pt;mso-wrap-distance-bottom:0;mso-position-horizontal:absolute;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" fillcolor="white [1617]" stroked="f" strokeweight="2pt">
              <v:fill color2="#727272 [1441]" rotate="t" focus="100%" type="gradientRadial"/>
              <v:path arrowok="t"/>
              <w10:wrap anchorx="page" anchory="page"/>
            </v:rect>
          </w:pict>
        </mc:Fallback>
      </mc:AlternateContent>
    </w:r>
    <w:r w:rsidR="001871D1">
      <w:rPr>
        <w:noProof/>
        <w:lang w:val="en-AU" w:eastAsia="en-AU"/>
      </w:rPr>
      <mc:AlternateContent>
        <mc:Choice Requires="wps">
          <w:drawing>
            <wp:anchor distT="0" distB="0" distL="114300" distR="114300" simplePos="0" relativeHeight="251670528" behindDoc="0" locked="0" layoutInCell="1" allowOverlap="1" wp14:anchorId="1169E7AA" wp14:editId="26E91F5B">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5826560"/>
                            <w:placeholder>
                              <w:docPart w:val="62E794AFE1A64BFC9078649C8441856C"/>
                            </w:placeholder>
                            <w:dataBinding w:prefixMappings="xmlns:ns0='http://schemas.openxmlformats.org/package/2006/metadata/core-properties' xmlns:ns1='http://purl.org/dc/elements/1.1/'" w:xpath="/ns0:coreProperties[1]/ns1:title[1]" w:storeItemID="{6C3C8BC8-F283-45AE-878A-BAB7291924A1}"/>
                            <w:text/>
                          </w:sdtPr>
                          <w:sdtEndPr/>
                          <w:sdtContent>
                            <w:p w:rsidR="001871D1" w:rsidRDefault="001119EE">
                              <w:pPr>
                                <w:jc w:val="center"/>
                                <w:rPr>
                                  <w:color w:val="FFFFFF" w:themeColor="background1"/>
                                </w:rPr>
                              </w:pPr>
                              <w:r>
                                <w:rPr>
                                  <w:color w:val="FFFFFF" w:themeColor="background1"/>
                                </w:rPr>
                                <w:t>Heat Equation</w:t>
                              </w:r>
                            </w:p>
                          </w:sdtContent>
                        </w:sdt>
                        <w:p w:rsidR="001871D1" w:rsidRDefault="001871D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3"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9676d [3215]" stroked="f" strokeweight=".5pt">
              <v:path arrowok="t"/>
              <v:textbox style="layout-flow:vertical;mso-layout-flow-alt:bottom-to-top">
                <w:txbxContent>
                  <w:sdt>
                    <w:sdtPr>
                      <w:rPr>
                        <w:color w:val="FFFFFF" w:themeColor="background1"/>
                      </w:rPr>
                      <w:alias w:val="Title"/>
                      <w:id w:val="-5826560"/>
                      <w:placeholder>
                        <w:docPart w:val="62E794AFE1A64BFC9078649C8441856C"/>
                      </w:placeholder>
                      <w:dataBinding w:prefixMappings="xmlns:ns0='http://schemas.openxmlformats.org/package/2006/metadata/core-properties' xmlns:ns1='http://purl.org/dc/elements/1.1/'" w:xpath="/ns0:coreProperties[1]/ns1:title[1]" w:storeItemID="{6C3C8BC8-F283-45AE-878A-BAB7291924A1}"/>
                      <w:text/>
                    </w:sdtPr>
                    <w:sdtContent>
                      <w:p w:rsidR="001871D1" w:rsidRDefault="001119EE">
                        <w:pPr>
                          <w:jc w:val="center"/>
                          <w:rPr>
                            <w:color w:val="FFFFFF" w:themeColor="background1"/>
                          </w:rPr>
                        </w:pPr>
                        <w:r>
                          <w:rPr>
                            <w:color w:val="FFFFFF" w:themeColor="background1"/>
                          </w:rPr>
                          <w:t>Heat Equation</w:t>
                        </w:r>
                      </w:p>
                    </w:sdtContent>
                  </w:sdt>
                  <w:p w:rsidR="001871D1" w:rsidRDefault="001871D1">
                    <w:pPr>
                      <w:jc w:val="center"/>
                      <w:rPr>
                        <w:color w:val="FFFFFF" w:themeColor="background1"/>
                      </w:rPr>
                    </w:pPr>
                  </w:p>
                </w:txbxContent>
              </v:textbox>
              <w10:wrap anchorx="page" anchory="page"/>
            </v:shape>
          </w:pict>
        </mc:Fallback>
      </mc:AlternateContent>
    </w:r>
    <w:r w:rsidR="001871D1">
      <w:rPr>
        <w:noProof/>
        <w:lang w:val="en-AU" w:eastAsia="en-AU"/>
      </w:rPr>
      <mc:AlternateContent>
        <mc:Choice Requires="wps">
          <w:drawing>
            <wp:anchor distT="0" distB="0" distL="114300" distR="114300" simplePos="0" relativeHeight="251669504" behindDoc="1" locked="0" layoutInCell="1" allowOverlap="1" wp14:anchorId="58649B2E" wp14:editId="26A22B9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ceb966 [3204]" stroked="f" strokeweight="2pt">
              <v:path arrowok="t"/>
              <v:textbox>
                <w:txbxContent>
                  <w:p w:rsidR="001871D1" w:rsidRDefault="001871D1"/>
                </w:txbxContent>
              </v:textbox>
              <w10:wrap anchorx="page" anchory="page"/>
            </v:rect>
          </w:pict>
        </mc:Fallback>
      </mc:AlternateContent>
    </w:r>
    <w:r w:rsidR="001871D1">
      <w:rPr>
        <w:noProof/>
        <w:lang w:val="en-AU" w:eastAsia="en-AU"/>
      </w:rPr>
      <mc:AlternateContent>
        <mc:Choice Requires="wps">
          <w:drawing>
            <wp:anchor distT="0" distB="0" distL="114300" distR="114300" simplePos="0" relativeHeight="251668480" behindDoc="1" locked="0" layoutInCell="1" allowOverlap="1" wp14:anchorId="366F5809" wp14:editId="689127B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5"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9676d [3215]" stroked="f" strokeweight="2pt">
              <v:path arrowok="t"/>
              <v:textbox>
                <w:txbxContent>
                  <w:p w:rsidR="001871D1" w:rsidRDefault="001871D1">
                    <w:pPr>
                      <w:rPr>
                        <w:rFonts w:eastAsia="Times New Roman"/>
                      </w:rPr>
                    </w:pPr>
                  </w:p>
                </w:txbxContent>
              </v:textbox>
              <w10:wrap anchorx="page" anchory="page"/>
            </v:rect>
          </w:pict>
        </mc:Fallback>
      </mc:AlternateConten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D1" w:rsidRDefault="001871D1">
    <w:pPr>
      <w:pStyle w:val="Header"/>
    </w:pPr>
    <w:r>
      <w:rPr>
        <w:noProof/>
        <w:color w:val="000000"/>
        <w:lang w:val="en-AU" w:eastAsia="en-AU"/>
      </w:rPr>
      <mc:AlternateContent>
        <mc:Choice Requires="wps">
          <w:drawing>
            <wp:anchor distT="0" distB="0" distL="114300" distR="114300" simplePos="0" relativeHeight="251662336" behindDoc="1" locked="0" layoutInCell="1" allowOverlap="1" wp14:anchorId="171C5067" wp14:editId="34452E66">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" fillcolor="white [1617]" stroked="f" strokeweight="2pt">
              <v:fill color2="#727272 [1441]" rotate="t" focus="100%" type="gradientRadial"/>
              <v:path arrowok="t"/>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5D11D49F" wp14:editId="1016C23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871D1" w:rsidRDefault="001119EE">
                              <w:pPr>
                                <w:jc w:val="center"/>
                                <w:rPr>
                                  <w:color w:val="FFFFFF" w:themeColor="background1"/>
                                </w:rPr>
                              </w:pPr>
                              <w:r>
                                <w:rPr>
                                  <w:color w:val="FFFFFF" w:themeColor="background1"/>
                                </w:rPr>
                                <w:t>Heat Equation</w:t>
                              </w:r>
                            </w:p>
                          </w:sdtContent>
                        </w:sdt>
                        <w:p w:rsidR="001871D1" w:rsidRDefault="001871D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9676d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1871D1" w:rsidRDefault="001119EE">
                        <w:pPr>
                          <w:jc w:val="center"/>
                          <w:rPr>
                            <w:color w:val="FFFFFF" w:themeColor="background1"/>
                          </w:rPr>
                        </w:pPr>
                        <w:r>
                          <w:rPr>
                            <w:color w:val="FFFFFF" w:themeColor="background1"/>
                          </w:rPr>
                          <w:t>Heat Equation</w:t>
                        </w:r>
                      </w:p>
                    </w:sdtContent>
                  </w:sdt>
                  <w:p w:rsidR="001871D1" w:rsidRDefault="001871D1">
                    <w:pPr>
                      <w:jc w:val="center"/>
                      <w:rPr>
                        <w:color w:val="FFFFFF" w:themeColor="background1"/>
                      </w:rPr>
                    </w:pPr>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1" locked="0" layoutInCell="1" allowOverlap="1" wp14:anchorId="542655E8" wp14:editId="5DBA848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ceb966 [3204]" stroked="f" strokeweight="2pt">
              <v:path arrowok="t"/>
              <v:textbox>
                <w:txbxContent>
                  <w:p w:rsidR="001871D1" w:rsidRDefault="001871D1"/>
                </w:txbxContent>
              </v:textbox>
              <w10:wrap anchorx="page" anchory="page"/>
            </v:rect>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577A909F" wp14:editId="140B075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1D1" w:rsidRDefault="001871D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9676d [3215]" stroked="f" strokeweight="2pt">
              <v:path arrowok="t"/>
              <v:textbox>
                <w:txbxContent>
                  <w:p w:rsidR="001871D1" w:rsidRDefault="001871D1">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EF"/>
    <w:rsid w:val="001119EE"/>
    <w:rsid w:val="001871D1"/>
    <w:rsid w:val="00243656"/>
    <w:rsid w:val="00317198"/>
    <w:rsid w:val="003A3A0E"/>
    <w:rsid w:val="003F361D"/>
    <w:rsid w:val="00463781"/>
    <w:rsid w:val="00555509"/>
    <w:rsid w:val="005E6ADC"/>
    <w:rsid w:val="006A7FA6"/>
    <w:rsid w:val="006E22C5"/>
    <w:rsid w:val="007806BD"/>
    <w:rsid w:val="008F72F5"/>
    <w:rsid w:val="009263A6"/>
    <w:rsid w:val="00974432"/>
    <w:rsid w:val="00A822C8"/>
    <w:rsid w:val="00BC4B60"/>
    <w:rsid w:val="00C504EF"/>
    <w:rsid w:val="00CD04AF"/>
    <w:rsid w:val="00D7212C"/>
    <w:rsid w:val="00E15E47"/>
    <w:rsid w:val="00E73EA5"/>
    <w:rsid w:val="00EE58E1"/>
    <w:rsid w:val="00F30B9F"/>
    <w:rsid w:val="00F60EC8"/>
    <w:rsid w:val="00F61652"/>
    <w:rsid w:val="00FF20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CEB966"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9676D"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AE9638"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CEB966"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46425"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46425"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CEB966"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9676D"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AE9638"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E4D51"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E4D51"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9676D"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9676D"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46425"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46425"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9676D"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9676D"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E4D51"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CEB966"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CEB966"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CEB966" w:themeColor="accent1"/>
        <w:left w:val="single" w:sz="36" w:space="8" w:color="CEB966" w:themeColor="accent1"/>
        <w:bottom w:val="single" w:sz="36" w:space="8" w:color="CEB966" w:themeColor="accent1"/>
        <w:right w:val="single" w:sz="36" w:space="8" w:color="CEB966" w:themeColor="accent1"/>
      </w:pBdr>
      <w:shd w:val="clear" w:color="auto" w:fill="CEB966"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CEB966"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CEB966" w:themeColor="accent1"/>
    </w:rPr>
  </w:style>
  <w:style w:type="character" w:styleId="SubtleReference">
    <w:name w:val="Subtle Reference"/>
    <w:basedOn w:val="DefaultParagraphFont"/>
    <w:uiPriority w:val="31"/>
    <w:qFormat/>
    <w:rPr>
      <w:smallCaps/>
      <w:color w:val="9CB084" w:themeColor="accent2"/>
      <w:u w:val="single"/>
    </w:rPr>
  </w:style>
  <w:style w:type="character" w:styleId="IntenseReference">
    <w:name w:val="Intense Reference"/>
    <w:basedOn w:val="DefaultParagraphFont"/>
    <w:uiPriority w:val="32"/>
    <w:qFormat/>
    <w:rPr>
      <w:b/>
      <w:bCs/>
      <w:smallCaps/>
      <w:color w:val="9CB084"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64" w:lineRule="auto"/>
      <w:outlineLvl w:val="9"/>
    </w:pPr>
    <w:rPr>
      <w:b/>
      <w:color w:val="AE9638"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TOC1">
    <w:name w:val="toc 1"/>
    <w:basedOn w:val="Normal"/>
    <w:next w:val="Normal"/>
    <w:autoRedefine/>
    <w:uiPriority w:val="39"/>
    <w:unhideWhenUsed/>
    <w:rsid w:val="00C504EF"/>
    <w:pPr>
      <w:spacing w:after="100"/>
    </w:pPr>
  </w:style>
  <w:style w:type="character" w:styleId="Hyperlink">
    <w:name w:val="Hyperlink"/>
    <w:basedOn w:val="DefaultParagraphFont"/>
    <w:uiPriority w:val="99"/>
    <w:unhideWhenUsed/>
    <w:rsid w:val="00C504EF"/>
    <w:rPr>
      <w:color w:val="410082" w:themeColor="hyperlink"/>
      <w:u w:val="single"/>
    </w:rPr>
  </w:style>
  <w:style w:type="paragraph" w:styleId="PlainText">
    <w:name w:val="Plain Text"/>
    <w:basedOn w:val="Normal"/>
    <w:link w:val="PlainTextChar"/>
    <w:uiPriority w:val="99"/>
    <w:unhideWhenUsed/>
    <w:rsid w:val="001871D1"/>
    <w:pPr>
      <w:widowControl w:val="0"/>
      <w:spacing w:after="0" w:line="240" w:lineRule="auto"/>
      <w:jc w:val="both"/>
    </w:pPr>
    <w:rPr>
      <w:rFonts w:ascii="SimSun" w:eastAsia="SimSun" w:hAnsi="Courier"/>
      <w:kern w:val="2"/>
      <w:sz w:val="24"/>
      <w:szCs w:val="24"/>
      <w:lang w:eastAsia="zh-CN"/>
    </w:rPr>
  </w:style>
  <w:style w:type="character" w:customStyle="1" w:styleId="PlainTextChar">
    <w:name w:val="Plain Text Char"/>
    <w:basedOn w:val="DefaultParagraphFont"/>
    <w:link w:val="PlainText"/>
    <w:uiPriority w:val="99"/>
    <w:rsid w:val="001871D1"/>
    <w:rPr>
      <w:rFonts w:ascii="SimSun" w:eastAsia="SimSun" w:hAnsi="Courier"/>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CEB966"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9676D"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AE9638"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CEB966"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46425"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46425"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CEB966"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9676D"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AE9638"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E4D51"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E4D51"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9676D"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9676D"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46425"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46425"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9676D"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9676D"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E4D51"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CEB966"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CEB966"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CEB966" w:themeColor="accent1"/>
        <w:left w:val="single" w:sz="36" w:space="8" w:color="CEB966" w:themeColor="accent1"/>
        <w:bottom w:val="single" w:sz="36" w:space="8" w:color="CEB966" w:themeColor="accent1"/>
        <w:right w:val="single" w:sz="36" w:space="8" w:color="CEB966" w:themeColor="accent1"/>
      </w:pBdr>
      <w:shd w:val="clear" w:color="auto" w:fill="CEB966"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CEB966"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CEB966" w:themeColor="accent1"/>
    </w:rPr>
  </w:style>
  <w:style w:type="character" w:styleId="SubtleReference">
    <w:name w:val="Subtle Reference"/>
    <w:basedOn w:val="DefaultParagraphFont"/>
    <w:uiPriority w:val="31"/>
    <w:qFormat/>
    <w:rPr>
      <w:smallCaps/>
      <w:color w:val="9CB084" w:themeColor="accent2"/>
      <w:u w:val="single"/>
    </w:rPr>
  </w:style>
  <w:style w:type="character" w:styleId="IntenseReference">
    <w:name w:val="Intense Reference"/>
    <w:basedOn w:val="DefaultParagraphFont"/>
    <w:uiPriority w:val="32"/>
    <w:qFormat/>
    <w:rPr>
      <w:b/>
      <w:bCs/>
      <w:smallCaps/>
      <w:color w:val="9CB084"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64" w:lineRule="auto"/>
      <w:outlineLvl w:val="9"/>
    </w:pPr>
    <w:rPr>
      <w:b/>
      <w:color w:val="AE9638"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TOC1">
    <w:name w:val="toc 1"/>
    <w:basedOn w:val="Normal"/>
    <w:next w:val="Normal"/>
    <w:autoRedefine/>
    <w:uiPriority w:val="39"/>
    <w:unhideWhenUsed/>
    <w:rsid w:val="00C504EF"/>
    <w:pPr>
      <w:spacing w:after="100"/>
    </w:pPr>
  </w:style>
  <w:style w:type="character" w:styleId="Hyperlink">
    <w:name w:val="Hyperlink"/>
    <w:basedOn w:val="DefaultParagraphFont"/>
    <w:uiPriority w:val="99"/>
    <w:unhideWhenUsed/>
    <w:rsid w:val="00C504EF"/>
    <w:rPr>
      <w:color w:val="410082" w:themeColor="hyperlink"/>
      <w:u w:val="single"/>
    </w:rPr>
  </w:style>
  <w:style w:type="paragraph" w:styleId="PlainText">
    <w:name w:val="Plain Text"/>
    <w:basedOn w:val="Normal"/>
    <w:link w:val="PlainTextChar"/>
    <w:uiPriority w:val="99"/>
    <w:unhideWhenUsed/>
    <w:rsid w:val="001871D1"/>
    <w:pPr>
      <w:widowControl w:val="0"/>
      <w:spacing w:after="0" w:line="240" w:lineRule="auto"/>
      <w:jc w:val="both"/>
    </w:pPr>
    <w:rPr>
      <w:rFonts w:ascii="SimSun" w:eastAsia="SimSun" w:hAnsi="Courier"/>
      <w:kern w:val="2"/>
      <w:sz w:val="24"/>
      <w:szCs w:val="24"/>
      <w:lang w:eastAsia="zh-CN"/>
    </w:rPr>
  </w:style>
  <w:style w:type="character" w:customStyle="1" w:styleId="PlainTextChar">
    <w:name w:val="Plain Text Char"/>
    <w:basedOn w:val="DefaultParagraphFont"/>
    <w:link w:val="PlainText"/>
    <w:uiPriority w:val="99"/>
    <w:rsid w:val="001871D1"/>
    <w:rPr>
      <w:rFonts w:ascii="SimSun" w:eastAsia="SimSun" w:hAnsi="Courier"/>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26773">
      <w:bodyDiv w:val="1"/>
      <w:marLeft w:val="0"/>
      <w:marRight w:val="0"/>
      <w:marTop w:val="0"/>
      <w:marBottom w:val="0"/>
      <w:divBdr>
        <w:top w:val="none" w:sz="0" w:space="0" w:color="auto"/>
        <w:left w:val="none" w:sz="0" w:space="0" w:color="auto"/>
        <w:bottom w:val="none" w:sz="0" w:space="0" w:color="auto"/>
        <w:right w:val="none" w:sz="0" w:space="0" w:color="auto"/>
      </w:divBdr>
      <w:divsChild>
        <w:div w:id="748385322">
          <w:marLeft w:val="0"/>
          <w:marRight w:val="0"/>
          <w:marTop w:val="0"/>
          <w:marBottom w:val="0"/>
          <w:divBdr>
            <w:top w:val="none" w:sz="0" w:space="0" w:color="auto"/>
            <w:left w:val="none" w:sz="0" w:space="0" w:color="auto"/>
            <w:bottom w:val="none" w:sz="0" w:space="0" w:color="auto"/>
            <w:right w:val="none" w:sz="0" w:space="0" w:color="auto"/>
          </w:divBdr>
        </w:div>
        <w:div w:id="385689193">
          <w:marLeft w:val="0"/>
          <w:marRight w:val="0"/>
          <w:marTop w:val="0"/>
          <w:marBottom w:val="0"/>
          <w:divBdr>
            <w:top w:val="none" w:sz="0" w:space="0" w:color="auto"/>
            <w:left w:val="none" w:sz="0" w:space="0" w:color="auto"/>
            <w:bottom w:val="none" w:sz="0" w:space="0" w:color="auto"/>
            <w:right w:val="none" w:sz="0" w:space="0" w:color="auto"/>
          </w:divBdr>
        </w:div>
        <w:div w:id="342635292">
          <w:marLeft w:val="0"/>
          <w:marRight w:val="0"/>
          <w:marTop w:val="0"/>
          <w:marBottom w:val="0"/>
          <w:divBdr>
            <w:top w:val="none" w:sz="0" w:space="0" w:color="auto"/>
            <w:left w:val="none" w:sz="0" w:space="0" w:color="auto"/>
            <w:bottom w:val="none" w:sz="0" w:space="0" w:color="auto"/>
            <w:right w:val="none" w:sz="0" w:space="0" w:color="auto"/>
          </w:divBdr>
        </w:div>
        <w:div w:id="1416171716">
          <w:marLeft w:val="0"/>
          <w:marRight w:val="0"/>
          <w:marTop w:val="0"/>
          <w:marBottom w:val="0"/>
          <w:divBdr>
            <w:top w:val="none" w:sz="0" w:space="0" w:color="auto"/>
            <w:left w:val="none" w:sz="0" w:space="0" w:color="auto"/>
            <w:bottom w:val="none" w:sz="0" w:space="0" w:color="auto"/>
            <w:right w:val="none" w:sz="0" w:space="0" w:color="auto"/>
          </w:divBdr>
        </w:div>
        <w:div w:id="1071929843">
          <w:marLeft w:val="0"/>
          <w:marRight w:val="0"/>
          <w:marTop w:val="0"/>
          <w:marBottom w:val="0"/>
          <w:divBdr>
            <w:top w:val="none" w:sz="0" w:space="0" w:color="auto"/>
            <w:left w:val="none" w:sz="0" w:space="0" w:color="auto"/>
            <w:bottom w:val="none" w:sz="0" w:space="0" w:color="auto"/>
            <w:right w:val="none" w:sz="0" w:space="0" w:color="auto"/>
          </w:divBdr>
        </w:div>
        <w:div w:id="1898711097">
          <w:marLeft w:val="0"/>
          <w:marRight w:val="0"/>
          <w:marTop w:val="0"/>
          <w:marBottom w:val="0"/>
          <w:divBdr>
            <w:top w:val="none" w:sz="0" w:space="0" w:color="auto"/>
            <w:left w:val="none" w:sz="0" w:space="0" w:color="auto"/>
            <w:bottom w:val="none" w:sz="0" w:space="0" w:color="auto"/>
            <w:right w:val="none" w:sz="0" w:space="0" w:color="auto"/>
          </w:divBdr>
        </w:div>
        <w:div w:id="2133329041">
          <w:marLeft w:val="0"/>
          <w:marRight w:val="0"/>
          <w:marTop w:val="0"/>
          <w:marBottom w:val="0"/>
          <w:divBdr>
            <w:top w:val="none" w:sz="0" w:space="0" w:color="auto"/>
            <w:left w:val="none" w:sz="0" w:space="0" w:color="auto"/>
            <w:bottom w:val="none" w:sz="0" w:space="0" w:color="auto"/>
            <w:right w:val="none" w:sz="0" w:space="0" w:color="auto"/>
          </w:divBdr>
        </w:div>
        <w:div w:id="1008288093">
          <w:marLeft w:val="0"/>
          <w:marRight w:val="0"/>
          <w:marTop w:val="0"/>
          <w:marBottom w:val="0"/>
          <w:divBdr>
            <w:top w:val="none" w:sz="0" w:space="0" w:color="auto"/>
            <w:left w:val="none" w:sz="0" w:space="0" w:color="auto"/>
            <w:bottom w:val="none" w:sz="0" w:space="0" w:color="auto"/>
            <w:right w:val="none" w:sz="0" w:space="0" w:color="auto"/>
          </w:divBdr>
        </w:div>
        <w:div w:id="916357055">
          <w:marLeft w:val="0"/>
          <w:marRight w:val="0"/>
          <w:marTop w:val="0"/>
          <w:marBottom w:val="0"/>
          <w:divBdr>
            <w:top w:val="none" w:sz="0" w:space="0" w:color="auto"/>
            <w:left w:val="none" w:sz="0" w:space="0" w:color="auto"/>
            <w:bottom w:val="none" w:sz="0" w:space="0" w:color="auto"/>
            <w:right w:val="none" w:sz="0" w:space="0" w:color="auto"/>
          </w:divBdr>
        </w:div>
        <w:div w:id="1605189211">
          <w:marLeft w:val="0"/>
          <w:marRight w:val="0"/>
          <w:marTop w:val="0"/>
          <w:marBottom w:val="0"/>
          <w:divBdr>
            <w:top w:val="none" w:sz="0" w:space="0" w:color="auto"/>
            <w:left w:val="none" w:sz="0" w:space="0" w:color="auto"/>
            <w:bottom w:val="none" w:sz="0" w:space="0" w:color="auto"/>
            <w:right w:val="none" w:sz="0" w:space="0" w:color="auto"/>
          </w:divBdr>
        </w:div>
        <w:div w:id="1015696267">
          <w:marLeft w:val="0"/>
          <w:marRight w:val="0"/>
          <w:marTop w:val="0"/>
          <w:marBottom w:val="0"/>
          <w:divBdr>
            <w:top w:val="none" w:sz="0" w:space="0" w:color="auto"/>
            <w:left w:val="none" w:sz="0" w:space="0" w:color="auto"/>
            <w:bottom w:val="none" w:sz="0" w:space="0" w:color="auto"/>
            <w:right w:val="none" w:sz="0" w:space="0" w:color="auto"/>
          </w:divBdr>
        </w:div>
        <w:div w:id="633604663">
          <w:marLeft w:val="0"/>
          <w:marRight w:val="0"/>
          <w:marTop w:val="0"/>
          <w:marBottom w:val="0"/>
          <w:divBdr>
            <w:top w:val="none" w:sz="0" w:space="0" w:color="auto"/>
            <w:left w:val="none" w:sz="0" w:space="0" w:color="auto"/>
            <w:bottom w:val="none" w:sz="0" w:space="0" w:color="auto"/>
            <w:right w:val="none" w:sz="0" w:space="0" w:color="auto"/>
          </w:divBdr>
        </w:div>
        <w:div w:id="1827476740">
          <w:marLeft w:val="0"/>
          <w:marRight w:val="0"/>
          <w:marTop w:val="0"/>
          <w:marBottom w:val="0"/>
          <w:divBdr>
            <w:top w:val="none" w:sz="0" w:space="0" w:color="auto"/>
            <w:left w:val="none" w:sz="0" w:space="0" w:color="auto"/>
            <w:bottom w:val="none" w:sz="0" w:space="0" w:color="auto"/>
            <w:right w:val="none" w:sz="0" w:space="0" w:color="auto"/>
          </w:divBdr>
        </w:div>
        <w:div w:id="1243611511">
          <w:marLeft w:val="0"/>
          <w:marRight w:val="0"/>
          <w:marTop w:val="0"/>
          <w:marBottom w:val="0"/>
          <w:divBdr>
            <w:top w:val="none" w:sz="0" w:space="0" w:color="auto"/>
            <w:left w:val="none" w:sz="0" w:space="0" w:color="auto"/>
            <w:bottom w:val="none" w:sz="0" w:space="0" w:color="auto"/>
            <w:right w:val="none" w:sz="0" w:space="0" w:color="auto"/>
          </w:divBdr>
        </w:div>
        <w:div w:id="1059864662">
          <w:marLeft w:val="0"/>
          <w:marRight w:val="0"/>
          <w:marTop w:val="0"/>
          <w:marBottom w:val="0"/>
          <w:divBdr>
            <w:top w:val="none" w:sz="0" w:space="0" w:color="auto"/>
            <w:left w:val="none" w:sz="0" w:space="0" w:color="auto"/>
            <w:bottom w:val="none" w:sz="0" w:space="0" w:color="auto"/>
            <w:right w:val="none" w:sz="0" w:space="0" w:color="auto"/>
          </w:divBdr>
        </w:div>
        <w:div w:id="726416807">
          <w:marLeft w:val="0"/>
          <w:marRight w:val="0"/>
          <w:marTop w:val="0"/>
          <w:marBottom w:val="0"/>
          <w:divBdr>
            <w:top w:val="none" w:sz="0" w:space="0" w:color="auto"/>
            <w:left w:val="none" w:sz="0" w:space="0" w:color="auto"/>
            <w:bottom w:val="none" w:sz="0" w:space="0" w:color="auto"/>
            <w:right w:val="none" w:sz="0" w:space="0" w:color="auto"/>
          </w:divBdr>
        </w:div>
        <w:div w:id="1133642828">
          <w:marLeft w:val="0"/>
          <w:marRight w:val="0"/>
          <w:marTop w:val="0"/>
          <w:marBottom w:val="0"/>
          <w:divBdr>
            <w:top w:val="none" w:sz="0" w:space="0" w:color="auto"/>
            <w:left w:val="none" w:sz="0" w:space="0" w:color="auto"/>
            <w:bottom w:val="none" w:sz="0" w:space="0" w:color="auto"/>
            <w:right w:val="none" w:sz="0" w:space="0" w:color="auto"/>
          </w:divBdr>
        </w:div>
        <w:div w:id="1824157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1FAAA22A024F28AC316E2F393AE135"/>
        <w:category>
          <w:name w:val="General"/>
          <w:gallery w:val="placeholder"/>
        </w:category>
        <w:types>
          <w:type w:val="bbPlcHdr"/>
        </w:types>
        <w:behaviors>
          <w:behavior w:val="content"/>
        </w:behaviors>
        <w:guid w:val="{8C09FB9A-4293-455D-9064-7D29306733FC}"/>
      </w:docPartPr>
      <w:docPartBody>
        <w:p w:rsidR="00EA2824" w:rsidRDefault="00DB68FF">
          <w:pPr>
            <w:pStyle w:val="931FAAA22A024F28AC316E2F393AE135"/>
          </w:pPr>
          <w:r>
            <w:t>[Type the document title]</w:t>
          </w:r>
        </w:p>
      </w:docPartBody>
    </w:docPart>
    <w:docPart>
      <w:docPartPr>
        <w:name w:val="B1D7006FECA049169644591E4652E700"/>
        <w:category>
          <w:name w:val="General"/>
          <w:gallery w:val="placeholder"/>
        </w:category>
        <w:types>
          <w:type w:val="bbPlcHdr"/>
        </w:types>
        <w:behaviors>
          <w:behavior w:val="content"/>
        </w:behaviors>
        <w:guid w:val="{BB3A01A9-66CA-458B-B0B6-08045032D6BC}"/>
      </w:docPartPr>
      <w:docPartBody>
        <w:p w:rsidR="00EA2824" w:rsidRDefault="00DB68FF">
          <w:pPr>
            <w:pStyle w:val="B1D7006FECA049169644591E4652E700"/>
          </w:pPr>
          <w:r>
            <w:rPr>
              <w:rStyle w:val="PlaceholderText"/>
            </w:rPr>
            <w:t>[Type the document subtitle]</w:t>
          </w:r>
        </w:p>
      </w:docPartBody>
    </w:docPart>
    <w:docPart>
      <w:docPartPr>
        <w:name w:val="A01A184CCDBC47D586F536349BFDD7FC"/>
        <w:category>
          <w:name w:val="General"/>
          <w:gallery w:val="placeholder"/>
        </w:category>
        <w:types>
          <w:type w:val="bbPlcHdr"/>
        </w:types>
        <w:behaviors>
          <w:behavior w:val="content"/>
        </w:behaviors>
        <w:guid w:val="{74995C27-B1AF-465B-A520-05BE4687D5F0}"/>
      </w:docPartPr>
      <w:docPartBody>
        <w:p w:rsidR="00EA2824" w:rsidRDefault="00DB68FF">
          <w:pPr>
            <w:pStyle w:val="A01A184CCDBC47D586F536349BFDD7FC"/>
          </w:pPr>
          <w:r>
            <w:rPr>
              <w:rFonts w:asciiTheme="majorHAnsi" w:hAnsiTheme="majorHAnsi"/>
              <w:color w:val="EEECE1" w:themeColor="background2"/>
              <w:sz w:val="80"/>
              <w:szCs w:val="80"/>
            </w:rPr>
            <w:t>[Type the document title]</w:t>
          </w:r>
        </w:p>
      </w:docPartBody>
    </w:docPart>
    <w:docPart>
      <w:docPartPr>
        <w:name w:val="504847EC63DB4194B284D6D3F04A750F"/>
        <w:category>
          <w:name w:val="General"/>
          <w:gallery w:val="placeholder"/>
        </w:category>
        <w:types>
          <w:type w:val="bbPlcHdr"/>
        </w:types>
        <w:behaviors>
          <w:behavior w:val="content"/>
        </w:behaviors>
        <w:guid w:val="{4FC5EA8E-0DE4-4F2E-B29D-B2E2C1C7E852}"/>
      </w:docPartPr>
      <w:docPartBody>
        <w:p w:rsidR="00EA2824" w:rsidRDefault="00DB68FF">
          <w:pPr>
            <w:pStyle w:val="504847EC63DB4194B284D6D3F04A750F"/>
          </w:pPr>
          <w:r>
            <w:rPr>
              <w:color w:val="EEECE1" w:themeColor="background2"/>
            </w:rPr>
            <w:t>[Type the document subtitle]</w:t>
          </w:r>
        </w:p>
      </w:docPartBody>
    </w:docPart>
    <w:docPart>
      <w:docPartPr>
        <w:name w:val="C74E11204A8F44DC8E17CBF1042A6A04"/>
        <w:category>
          <w:name w:val="General"/>
          <w:gallery w:val="placeholder"/>
        </w:category>
        <w:types>
          <w:type w:val="bbPlcHdr"/>
        </w:types>
        <w:behaviors>
          <w:behavior w:val="content"/>
        </w:behaviors>
        <w:guid w:val="{F2CE824B-CD9C-455B-B34A-01BAA4780EE1}"/>
      </w:docPartPr>
      <w:docPartBody>
        <w:p w:rsidR="00EA2824" w:rsidRDefault="00DB68FF">
          <w:pPr>
            <w:pStyle w:val="C74E11204A8F44DC8E17CBF1042A6A04"/>
          </w:pPr>
          <w:r>
            <w:rPr>
              <w:color w:val="EEECE1"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2E794AFE1A64BFC9078649C8441856C"/>
        <w:category>
          <w:name w:val="General"/>
          <w:gallery w:val="placeholder"/>
        </w:category>
        <w:types>
          <w:type w:val="bbPlcHdr"/>
        </w:types>
        <w:behaviors>
          <w:behavior w:val="content"/>
        </w:behaviors>
        <w:guid w:val="{F860DE93-CDC1-487B-9350-A01766F3CB06}"/>
      </w:docPartPr>
      <w:docPartBody>
        <w:p w:rsidR="00EA2824" w:rsidRDefault="00DB68FF">
          <w:pPr>
            <w:pStyle w:val="62E794AFE1A64BFC9078649C8441856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4C"/>
    <w:rsid w:val="001C1B4C"/>
    <w:rsid w:val="00DB68FF"/>
    <w:rsid w:val="00EA2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FAAA22A024F28AC316E2F393AE135">
    <w:name w:val="931FAAA22A024F28AC316E2F393AE135"/>
  </w:style>
  <w:style w:type="character" w:styleId="PlaceholderText">
    <w:name w:val="Placeholder Text"/>
    <w:basedOn w:val="DefaultParagraphFont"/>
    <w:uiPriority w:val="99"/>
    <w:rPr>
      <w:color w:val="808080"/>
    </w:rPr>
  </w:style>
  <w:style w:type="paragraph" w:customStyle="1" w:styleId="B1D7006FECA049169644591E4652E700">
    <w:name w:val="B1D7006FECA049169644591E4652E700"/>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B62B43828573496694BB18285635FA83">
    <w:name w:val="B62B43828573496694BB18285635FA83"/>
  </w:style>
  <w:style w:type="paragraph" w:customStyle="1" w:styleId="A01A184CCDBC47D586F536349BFDD7FC">
    <w:name w:val="A01A184CCDBC47D586F536349BFDD7FC"/>
  </w:style>
  <w:style w:type="paragraph" w:customStyle="1" w:styleId="504847EC63DB4194B284D6D3F04A750F">
    <w:name w:val="504847EC63DB4194B284D6D3F04A750F"/>
  </w:style>
  <w:style w:type="paragraph" w:customStyle="1" w:styleId="C74E11204A8F44DC8E17CBF1042A6A04">
    <w:name w:val="C74E11204A8F44DC8E17CBF1042A6A04"/>
  </w:style>
  <w:style w:type="paragraph" w:customStyle="1" w:styleId="62E794AFE1A64BFC9078649C8441856C">
    <w:name w:val="62E794AFE1A64BFC9078649C8441856C"/>
  </w:style>
  <w:style w:type="paragraph" w:customStyle="1" w:styleId="A0E287199E5645C094B600E273DD5026">
    <w:name w:val="A0E287199E5645C094B600E273DD5026"/>
    <w:rsid w:val="001C1B4C"/>
  </w:style>
  <w:style w:type="paragraph" w:customStyle="1" w:styleId="1B9C365EA47E415E9D9889293EDDC309">
    <w:name w:val="1B9C365EA47E415E9D9889293EDDC309"/>
    <w:rsid w:val="001C1B4C"/>
  </w:style>
  <w:style w:type="paragraph" w:customStyle="1" w:styleId="8B5C1EE040EC46E8BE9D87286016BB6A">
    <w:name w:val="8B5C1EE040EC46E8BE9D87286016BB6A"/>
    <w:rsid w:val="001C1B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FAAA22A024F28AC316E2F393AE135">
    <w:name w:val="931FAAA22A024F28AC316E2F393AE135"/>
  </w:style>
  <w:style w:type="character" w:styleId="PlaceholderText">
    <w:name w:val="Placeholder Text"/>
    <w:basedOn w:val="DefaultParagraphFont"/>
    <w:uiPriority w:val="99"/>
    <w:rPr>
      <w:color w:val="808080"/>
    </w:rPr>
  </w:style>
  <w:style w:type="paragraph" w:customStyle="1" w:styleId="B1D7006FECA049169644591E4652E700">
    <w:name w:val="B1D7006FECA049169644591E4652E700"/>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B62B43828573496694BB18285635FA83">
    <w:name w:val="B62B43828573496694BB18285635FA83"/>
  </w:style>
  <w:style w:type="paragraph" w:customStyle="1" w:styleId="A01A184CCDBC47D586F536349BFDD7FC">
    <w:name w:val="A01A184CCDBC47D586F536349BFDD7FC"/>
  </w:style>
  <w:style w:type="paragraph" w:customStyle="1" w:styleId="504847EC63DB4194B284D6D3F04A750F">
    <w:name w:val="504847EC63DB4194B284D6D3F04A750F"/>
  </w:style>
  <w:style w:type="paragraph" w:customStyle="1" w:styleId="C74E11204A8F44DC8E17CBF1042A6A04">
    <w:name w:val="C74E11204A8F44DC8E17CBF1042A6A04"/>
  </w:style>
  <w:style w:type="paragraph" w:customStyle="1" w:styleId="62E794AFE1A64BFC9078649C8441856C">
    <w:name w:val="62E794AFE1A64BFC9078649C8441856C"/>
  </w:style>
  <w:style w:type="paragraph" w:customStyle="1" w:styleId="A0E287199E5645C094B600E273DD5026">
    <w:name w:val="A0E287199E5645C094B600E273DD5026"/>
    <w:rsid w:val="001C1B4C"/>
  </w:style>
  <w:style w:type="paragraph" w:customStyle="1" w:styleId="1B9C365EA47E415E9D9889293EDDC309">
    <w:name w:val="1B9C365EA47E415E9D9889293EDDC309"/>
    <w:rsid w:val="001C1B4C"/>
  </w:style>
  <w:style w:type="paragraph" w:customStyle="1" w:styleId="8B5C1EE040EC46E8BE9D87286016BB6A">
    <w:name w:val="8B5C1EE040EC46E8BE9D87286016BB6A"/>
    <w:rsid w:val="001C1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declaration certifies that this project was written by us  and in our  own words, except for the use of code from your own examples as we saw fit to take. We are conscious that the incorporation of material from other works or paraphrases of such material without acknowledgement will be treated as plagiarism, subject to the custom and usage of the subject according to the University Regulations on Conduct of Examinations.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BC5E3AC9-6A74-49F1-941D-4A881299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0</TotalTime>
  <Pages>21</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Heat Equation</vt:lpstr>
    </vt:vector>
  </TitlesOfParts>
  <Company/>
  <LinksUpToDate>false</LinksUpToDate>
  <CharactersWithSpaces>19402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 Equation</dc:title>
  <dc:subject>Assignment Two</dc:subject>
  <dc:creator>Ash</dc:creator>
  <cp:lastModifiedBy>Sida Cheng</cp:lastModifiedBy>
  <cp:revision>2</cp:revision>
  <dcterms:created xsi:type="dcterms:W3CDTF">2013-10-29T11:06:00Z</dcterms:created>
  <dcterms:modified xsi:type="dcterms:W3CDTF">2013-10-29T11:06:00Z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